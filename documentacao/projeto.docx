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54" w:rsidRDefault="00EC3254">
      <w:pPr>
        <w:pStyle w:val="Capadottulo"/>
        <w:jc w:val="center"/>
        <w:outlineLvl w:val="0"/>
        <w:rPr>
          <w:rFonts w:ascii="Arial" w:hAnsi="Arial" w:cs="Arial"/>
          <w:sz w:val="24"/>
          <w:szCs w:val="24"/>
        </w:rPr>
      </w:pPr>
    </w:p>
    <w:p w:rsidR="005A117B" w:rsidRPr="005A117B" w:rsidRDefault="005A117B" w:rsidP="005A117B">
      <w:pPr>
        <w:pStyle w:val="Capadosubttulo"/>
      </w:pPr>
    </w:p>
    <w:p w:rsidR="00EC3254" w:rsidRPr="001A7C8E" w:rsidRDefault="00EC3254">
      <w:pPr>
        <w:pStyle w:val="Capadottulo"/>
        <w:jc w:val="center"/>
        <w:outlineLvl w:val="0"/>
        <w:rPr>
          <w:rFonts w:ascii="Arial" w:hAnsi="Arial" w:cs="Arial"/>
          <w:sz w:val="24"/>
          <w:szCs w:val="24"/>
        </w:rPr>
      </w:pPr>
    </w:p>
    <w:p w:rsidR="00E60613" w:rsidRPr="001A7C8E" w:rsidRDefault="003474FA">
      <w:pPr>
        <w:pStyle w:val="Capadottulo"/>
        <w:jc w:val="center"/>
        <w:outlineLvl w:val="0"/>
        <w:rPr>
          <w:rFonts w:ascii="Arial" w:hAnsi="Arial" w:cs="Arial"/>
          <w:sz w:val="56"/>
          <w:szCs w:val="56"/>
        </w:rPr>
      </w:pPr>
      <w:r w:rsidRPr="001A7C8E">
        <w:rPr>
          <w:rFonts w:ascii="Arial" w:hAnsi="Arial" w:cs="Arial"/>
          <w:sz w:val="56"/>
          <w:szCs w:val="56"/>
        </w:rPr>
        <w:t>P</w:t>
      </w:r>
      <w:r w:rsidR="00E60613" w:rsidRPr="001A7C8E">
        <w:rPr>
          <w:rFonts w:ascii="Arial" w:hAnsi="Arial" w:cs="Arial"/>
          <w:sz w:val="56"/>
          <w:szCs w:val="56"/>
        </w:rPr>
        <w:t>rojeto</w:t>
      </w:r>
      <w:r w:rsidR="00A96819" w:rsidRPr="001A7C8E">
        <w:rPr>
          <w:rFonts w:ascii="Arial" w:hAnsi="Arial" w:cs="Arial"/>
          <w:sz w:val="56"/>
          <w:szCs w:val="56"/>
        </w:rPr>
        <w:t xml:space="preserve"> Integrador IV</w:t>
      </w:r>
    </w:p>
    <w:p w:rsidR="00A96819" w:rsidRPr="001A7C8E" w:rsidRDefault="00A96819" w:rsidP="00A96819">
      <w:pPr>
        <w:pStyle w:val="Capadosubttulo"/>
        <w:jc w:val="center"/>
        <w:outlineLvl w:val="0"/>
        <w:rPr>
          <w:rFonts w:cs="Arial"/>
          <w:sz w:val="24"/>
          <w:szCs w:val="24"/>
        </w:rPr>
      </w:pPr>
    </w:p>
    <w:p w:rsidR="00E60613" w:rsidRPr="001A7C8E" w:rsidRDefault="000125E8" w:rsidP="000125E8">
      <w:pPr>
        <w:pStyle w:val="Corpodetexto"/>
        <w:jc w:val="center"/>
        <w:rPr>
          <w:rFonts w:cs="Arial"/>
          <w:sz w:val="48"/>
          <w:szCs w:val="48"/>
        </w:rPr>
      </w:pPr>
      <w:r w:rsidRPr="001A7C8E">
        <w:rPr>
          <w:rFonts w:cs="Arial"/>
          <w:sz w:val="48"/>
          <w:szCs w:val="48"/>
        </w:rPr>
        <w:t>Banco de competências</w:t>
      </w:r>
    </w:p>
    <w:p w:rsidR="00E60613" w:rsidRPr="001A7C8E" w:rsidRDefault="00E60613">
      <w:pPr>
        <w:pStyle w:val="Corpodetexto"/>
        <w:rPr>
          <w:rFonts w:cs="Arial"/>
          <w:sz w:val="24"/>
          <w:szCs w:val="24"/>
        </w:rPr>
      </w:pPr>
    </w:p>
    <w:p w:rsidR="00A96819" w:rsidRPr="001A7C8E" w:rsidRDefault="00A96819">
      <w:pPr>
        <w:pStyle w:val="Corpodetexto"/>
        <w:rPr>
          <w:rFonts w:cs="Arial"/>
          <w:sz w:val="24"/>
          <w:szCs w:val="24"/>
        </w:rPr>
      </w:pPr>
    </w:p>
    <w:p w:rsidR="00EC3254" w:rsidRPr="001A7C8E" w:rsidRDefault="00EC3254">
      <w:pPr>
        <w:pStyle w:val="Corpodetexto"/>
        <w:rPr>
          <w:rFonts w:cs="Arial"/>
          <w:sz w:val="24"/>
          <w:szCs w:val="24"/>
        </w:rPr>
      </w:pPr>
    </w:p>
    <w:p w:rsidR="00EC3254" w:rsidRPr="001A7C8E" w:rsidRDefault="00EC3254">
      <w:pPr>
        <w:pStyle w:val="Corpodetexto"/>
        <w:rPr>
          <w:rFonts w:cs="Arial"/>
          <w:sz w:val="24"/>
          <w:szCs w:val="24"/>
        </w:rPr>
      </w:pPr>
    </w:p>
    <w:p w:rsidR="00A96819" w:rsidRPr="001A7C8E" w:rsidRDefault="00A96819">
      <w:pPr>
        <w:pStyle w:val="Corpodetexto"/>
        <w:rPr>
          <w:rFonts w:cs="Arial"/>
          <w:sz w:val="24"/>
          <w:szCs w:val="24"/>
        </w:rPr>
      </w:pP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/>
      </w:tblPr>
      <w:tblGrid>
        <w:gridCol w:w="1814"/>
        <w:gridCol w:w="6096"/>
      </w:tblGrid>
      <w:tr w:rsidR="00E60613" w:rsidRPr="001A7C8E" w:rsidTr="001A7C8E">
        <w:trPr>
          <w:cantSplit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613" w:rsidRPr="001A7C8E" w:rsidRDefault="00E60613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60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613" w:rsidRPr="001A7C8E" w:rsidRDefault="000125E8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Beatriz Rodrigues, Luis Claudio Jr, Stefano Correa</w:t>
            </w:r>
          </w:p>
        </w:tc>
      </w:tr>
      <w:tr w:rsidR="00E60613" w:rsidRPr="001A7C8E" w:rsidTr="001A7C8E">
        <w:trPr>
          <w:cantSplit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613" w:rsidRPr="001A7C8E" w:rsidRDefault="00E60613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  <w:tc>
          <w:tcPr>
            <w:tcW w:w="60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613" w:rsidRPr="001A7C8E" w:rsidRDefault="000125E8" w:rsidP="00D65298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21/08/2014</w:t>
            </w:r>
          </w:p>
        </w:tc>
      </w:tr>
    </w:tbl>
    <w:p w:rsidR="00E60613" w:rsidRPr="001A7C8E" w:rsidRDefault="00E60613">
      <w:pPr>
        <w:pStyle w:val="Corpodetexto"/>
        <w:rPr>
          <w:rFonts w:cs="Arial"/>
          <w:sz w:val="24"/>
          <w:szCs w:val="24"/>
        </w:rPr>
      </w:pPr>
    </w:p>
    <w:p w:rsidR="00E60613" w:rsidRPr="001A7C8E" w:rsidRDefault="00E60613">
      <w:pPr>
        <w:pStyle w:val="Corpodetexto"/>
        <w:rPr>
          <w:rFonts w:cs="Arial"/>
          <w:sz w:val="24"/>
          <w:szCs w:val="24"/>
        </w:rPr>
      </w:pPr>
    </w:p>
    <w:p w:rsidR="00E60613" w:rsidRPr="001A7C8E" w:rsidRDefault="00E60613">
      <w:pPr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EE5450" w:rsidRPr="001A7C8E" w:rsidRDefault="00EE5450">
      <w:pPr>
        <w:jc w:val="center"/>
        <w:rPr>
          <w:rFonts w:ascii="Arial" w:hAnsi="Arial" w:cs="Arial"/>
          <w:sz w:val="24"/>
          <w:szCs w:val="24"/>
        </w:rPr>
      </w:pPr>
    </w:p>
    <w:p w:rsidR="001A7C8E" w:rsidRPr="001A7C8E" w:rsidRDefault="001A7C8E">
      <w:pPr>
        <w:jc w:val="center"/>
        <w:rPr>
          <w:rFonts w:ascii="Arial" w:hAnsi="Arial" w:cs="Arial"/>
          <w:sz w:val="24"/>
          <w:szCs w:val="24"/>
        </w:rPr>
      </w:pPr>
    </w:p>
    <w:p w:rsidR="00E60613" w:rsidRPr="001A7C8E" w:rsidRDefault="00EC3254">
      <w:pPr>
        <w:jc w:val="center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t>Sumário</w:t>
      </w:r>
    </w:p>
    <w:p w:rsidR="00E60613" w:rsidRPr="001A7C8E" w:rsidRDefault="00E60613">
      <w:pPr>
        <w:rPr>
          <w:rFonts w:ascii="Arial" w:hAnsi="Arial" w:cs="Arial"/>
          <w:sz w:val="24"/>
          <w:szCs w:val="24"/>
        </w:rPr>
      </w:pPr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fldChar w:fldCharType="begin"/>
      </w:r>
      <w:r w:rsidR="00E60613" w:rsidRPr="001A7C8E">
        <w:rPr>
          <w:rFonts w:ascii="Arial" w:hAnsi="Arial" w:cs="Arial"/>
          <w:sz w:val="24"/>
          <w:szCs w:val="24"/>
        </w:rPr>
        <w:instrText xml:space="preserve"> TOC \o "1-4" \h \z </w:instrText>
      </w:r>
      <w:r w:rsidRPr="001A7C8E">
        <w:rPr>
          <w:rFonts w:ascii="Arial" w:hAnsi="Arial" w:cs="Arial"/>
          <w:sz w:val="24"/>
          <w:szCs w:val="24"/>
        </w:rPr>
        <w:fldChar w:fldCharType="separate"/>
      </w:r>
      <w:hyperlink w:anchor="_Toc384910885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Histórico da Revisão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_Toc384910885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86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Sumário Executivo (Visão Geral do Sistema)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_Toc384910886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87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Contextualização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_Toc384910887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88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4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Cronograma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_Toc384910888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89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5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Requisitos Funcionais (e não funcionais associados)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_Toc384910889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2"/>
        <w:tabs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0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F1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_Toc384910890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3"/>
        <w:tabs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1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NF1.1 Controle de Acesso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_Toc384910891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Erro! Indicador não definido.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3"/>
        <w:tabs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2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NF1.2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_Toc384910892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Erro! Indicador não definido.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2"/>
        <w:tabs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3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F2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_Toc384910893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3"/>
        <w:tabs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4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NF1.3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_Toc384910894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3"/>
        <w:tabs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5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NF1.4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_Toc384910895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6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6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Requisitos Suplementar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_Toc384910896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7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7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Atores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_Toc384910897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8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8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Lista de Casos de Uso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_Toc384910898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2"/>
        <w:tabs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899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UC 1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_Toc384910899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32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0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9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Lista de Conceitos (Entidades) com Operações Cadastrais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_Toc384910900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1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10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Lista de Relatórios e outras Consultas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_Toc384910901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2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11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Diagrama de Caso de Uso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_Toc384910902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3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12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Caso de uso expandido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_Toc384910903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4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13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Diagrama de atividade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_Toc384910904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5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14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Diagrama de sequencia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_Toc384910905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Erro! Indicador não definido.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6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15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Diagrama de estado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_Toc384910906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Erro! Indicador não definido.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7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16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Diagrama de classe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_Toc384910907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8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17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Matriz de rastreabilidade de requisitos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_Toc384910908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31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09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18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Telas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_Toc384910909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10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19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Casos de teste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_Toc384910910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Erro! Indicador não definido.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11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20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Glossário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_Toc384910911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Erro! Indicador não definido.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634E2" w:rsidRPr="001A7C8E" w:rsidRDefault="00891B5E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noProof/>
          <w:sz w:val="24"/>
          <w:szCs w:val="24"/>
        </w:rPr>
      </w:pPr>
      <w:hyperlink w:anchor="_Toc384910912" w:history="1"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21</w:t>
        </w:r>
        <w:r w:rsidR="005634E2" w:rsidRPr="001A7C8E">
          <w:rPr>
            <w:rFonts w:ascii="Arial" w:hAnsi="Arial" w:cs="Arial"/>
            <w:noProof/>
            <w:sz w:val="24"/>
            <w:szCs w:val="24"/>
          </w:rPr>
          <w:tab/>
        </w:r>
        <w:r w:rsidR="005634E2" w:rsidRPr="001A7C8E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Anexo</w:t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634E2" w:rsidRPr="001A7C8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_Toc384910912 \h </w:instrTex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A117B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Erro! Indicador não definido.</w:t>
        </w:r>
        <w:r w:rsidRPr="001A7C8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60613" w:rsidRPr="001A7C8E" w:rsidRDefault="00891B5E">
      <w:pPr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fldChar w:fldCharType="end"/>
      </w:r>
    </w:p>
    <w:p w:rsidR="00E60613" w:rsidRPr="001A7C8E" w:rsidRDefault="00E60613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0125E8" w:rsidRPr="001A7C8E" w:rsidRDefault="000125E8">
      <w:pPr>
        <w:ind w:left="360"/>
        <w:rPr>
          <w:rFonts w:ascii="Arial" w:hAnsi="Arial" w:cs="Arial"/>
          <w:iCs/>
          <w:sz w:val="24"/>
          <w:szCs w:val="24"/>
        </w:rPr>
      </w:pPr>
    </w:p>
    <w:p w:rsidR="001A7C8E" w:rsidRPr="001A7C8E" w:rsidRDefault="001A7C8E" w:rsidP="001A7C8E">
      <w:pPr>
        <w:pStyle w:val="Ttulo1"/>
        <w:numPr>
          <w:ilvl w:val="0"/>
          <w:numId w:val="0"/>
        </w:numPr>
        <w:rPr>
          <w:szCs w:val="24"/>
        </w:rPr>
      </w:pPr>
      <w:bookmarkStart w:id="0" w:name="_Toc384910885"/>
      <w:bookmarkStart w:id="1" w:name="_Ref61084469"/>
    </w:p>
    <w:p w:rsidR="004B5319" w:rsidRPr="001A7C8E" w:rsidRDefault="004B5319" w:rsidP="001A7C8E">
      <w:pPr>
        <w:pStyle w:val="Ttulo1"/>
      </w:pPr>
      <w:r w:rsidRPr="001A7C8E">
        <w:t>Histórico da Revisão</w:t>
      </w:r>
      <w:bookmarkEnd w:id="0"/>
    </w:p>
    <w:p w:rsidR="00496C0B" w:rsidRPr="001A7C8E" w:rsidRDefault="00496C0B" w:rsidP="00496C0B">
      <w:pPr>
        <w:rPr>
          <w:rFonts w:ascii="Arial" w:hAnsi="Arial" w:cs="Arial"/>
          <w:sz w:val="24"/>
          <w:szCs w:val="24"/>
        </w:rPr>
      </w:pPr>
    </w:p>
    <w:p w:rsidR="00496C0B" w:rsidRPr="001A7C8E" w:rsidRDefault="00496C0B" w:rsidP="00496C0B">
      <w:pPr>
        <w:rPr>
          <w:rFonts w:ascii="Arial" w:hAnsi="Arial" w:cs="Arial"/>
          <w:sz w:val="24"/>
          <w:szCs w:val="24"/>
        </w:rPr>
      </w:pPr>
    </w:p>
    <w:p w:rsidR="00496C0B" w:rsidRPr="001A7C8E" w:rsidRDefault="00496C0B" w:rsidP="00496C0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498"/>
        <w:gridCol w:w="1427"/>
        <w:gridCol w:w="3705"/>
        <w:gridCol w:w="2210"/>
      </w:tblGrid>
      <w:tr w:rsidR="00496C0B" w:rsidRPr="001A7C8E" w:rsidTr="00496C0B">
        <w:trPr>
          <w:trHeight w:val="335"/>
          <w:jc w:val="center"/>
        </w:trPr>
        <w:tc>
          <w:tcPr>
            <w:tcW w:w="1498" w:type="dxa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427" w:type="dxa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705" w:type="dxa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10" w:type="dxa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496C0B" w:rsidRPr="001A7C8E" w:rsidTr="00496C0B">
        <w:trPr>
          <w:trHeight w:val="652"/>
          <w:jc w:val="center"/>
        </w:trPr>
        <w:tc>
          <w:tcPr>
            <w:tcW w:w="1498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15/04/14</w:t>
            </w:r>
          </w:p>
        </w:tc>
        <w:tc>
          <w:tcPr>
            <w:tcW w:w="1427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05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Leitura e substituição das primeiras inforamações</w:t>
            </w:r>
          </w:p>
        </w:tc>
        <w:tc>
          <w:tcPr>
            <w:tcW w:w="2210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Luis Claudio</w:t>
            </w:r>
          </w:p>
        </w:tc>
      </w:tr>
      <w:tr w:rsidR="00496C0B" w:rsidRPr="001A7C8E" w:rsidTr="00496C0B">
        <w:trPr>
          <w:trHeight w:val="635"/>
          <w:jc w:val="center"/>
        </w:trPr>
        <w:tc>
          <w:tcPr>
            <w:tcW w:w="1498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13/06/14</w:t>
            </w:r>
          </w:p>
        </w:tc>
        <w:tc>
          <w:tcPr>
            <w:tcW w:w="1427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05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Adicionados diagramas e definições do sistema</w:t>
            </w:r>
          </w:p>
        </w:tc>
        <w:tc>
          <w:tcPr>
            <w:tcW w:w="2210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Stefano</w:t>
            </w:r>
          </w:p>
        </w:tc>
      </w:tr>
      <w:tr w:rsidR="00496C0B" w:rsidRPr="001A7C8E" w:rsidTr="00496C0B">
        <w:trPr>
          <w:trHeight w:val="317"/>
          <w:jc w:val="center"/>
        </w:trPr>
        <w:tc>
          <w:tcPr>
            <w:tcW w:w="1498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09/08/14</w:t>
            </w:r>
          </w:p>
        </w:tc>
        <w:tc>
          <w:tcPr>
            <w:tcW w:w="1427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3705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2210" w:type="dxa"/>
            <w:vAlign w:val="center"/>
          </w:tcPr>
          <w:p w:rsidR="00496C0B" w:rsidRPr="001A7C8E" w:rsidRDefault="00496C0B" w:rsidP="00496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Beatriz</w:t>
            </w:r>
          </w:p>
        </w:tc>
      </w:tr>
    </w:tbl>
    <w:p w:rsidR="004B5319" w:rsidRPr="001A7C8E" w:rsidRDefault="004B5319" w:rsidP="00496C0B">
      <w:pPr>
        <w:pStyle w:val="Corpodetexto"/>
        <w:ind w:left="0"/>
        <w:rPr>
          <w:rFonts w:cs="Arial"/>
          <w:i/>
          <w:iCs/>
          <w:spacing w:val="0"/>
          <w:sz w:val="24"/>
          <w:szCs w:val="24"/>
        </w:rPr>
      </w:pPr>
      <w:r w:rsidRPr="001A7C8E">
        <w:rPr>
          <w:rFonts w:cs="Arial"/>
          <w:i/>
          <w:iCs/>
          <w:spacing w:val="0"/>
          <w:sz w:val="24"/>
          <w:szCs w:val="24"/>
        </w:rPr>
        <w:br w:type="page"/>
      </w:r>
    </w:p>
    <w:p w:rsidR="00496C0B" w:rsidRPr="001A7C8E" w:rsidRDefault="00496C0B" w:rsidP="00496C0B">
      <w:pPr>
        <w:pStyle w:val="Ttulo1"/>
        <w:numPr>
          <w:ilvl w:val="0"/>
          <w:numId w:val="0"/>
        </w:numPr>
        <w:ind w:left="432"/>
        <w:rPr>
          <w:szCs w:val="24"/>
        </w:rPr>
      </w:pPr>
      <w:bookmarkStart w:id="2" w:name="_Toc384910886"/>
    </w:p>
    <w:p w:rsidR="00E60613" w:rsidRPr="001A7C8E" w:rsidRDefault="00E60613" w:rsidP="00496C0B">
      <w:pPr>
        <w:pStyle w:val="Ttulo1"/>
        <w:rPr>
          <w:szCs w:val="24"/>
        </w:rPr>
      </w:pPr>
      <w:r w:rsidRPr="001A7C8E">
        <w:rPr>
          <w:szCs w:val="24"/>
        </w:rPr>
        <w:t>Sumário Executivo (Visão Geral do Sistema)</w:t>
      </w:r>
      <w:bookmarkEnd w:id="1"/>
      <w:bookmarkEnd w:id="2"/>
    </w:p>
    <w:p w:rsidR="00496C0B" w:rsidRPr="001A7C8E" w:rsidRDefault="00496C0B" w:rsidP="00496C0B">
      <w:pPr>
        <w:rPr>
          <w:rFonts w:ascii="Arial" w:hAnsi="Arial" w:cs="Arial"/>
          <w:sz w:val="24"/>
          <w:szCs w:val="24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40"/>
      </w:tblGrid>
      <w:tr w:rsidR="00E60613" w:rsidRPr="001A7C8E" w:rsidTr="00496C0B">
        <w:tc>
          <w:tcPr>
            <w:tcW w:w="9640" w:type="dxa"/>
          </w:tcPr>
          <w:p w:rsidR="00BA2D86" w:rsidRPr="001A7C8E" w:rsidRDefault="000125E8" w:rsidP="001A7C8E">
            <w:pPr>
              <w:pStyle w:val="normal0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O Banco de competências(BDC) é dedicado a instituições escolares com grande ou  médio número de cursos e professores.</w:t>
            </w:r>
            <w:r w:rsidR="00BA2D86" w:rsidRPr="001A7C8E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 xml:space="preserve">O software irá conter funcionalidades que envolverão toda a parte de cadastro de colaboradores da instituição, seus respectivos dados e suas competências, que serão manipulados de forma direta e objetiva. </w:t>
            </w:r>
          </w:p>
          <w:p w:rsidR="00BA2D86" w:rsidRPr="001A7C8E" w:rsidRDefault="00BA2D86" w:rsidP="001A7C8E">
            <w:pPr>
              <w:pStyle w:val="normal0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Es</w:t>
            </w:r>
            <w:r w:rsidR="004229CB" w:rsidRPr="001A7C8E"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 sistema irá facilitar:</w:t>
            </w:r>
          </w:p>
          <w:p w:rsidR="00BA2D86" w:rsidRPr="001A7C8E" w:rsidRDefault="00BA2D86" w:rsidP="001A7C8E">
            <w:pPr>
              <w:pStyle w:val="normal0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="000125E8" w:rsidRPr="001A7C8E">
              <w:rPr>
                <w:rFonts w:ascii="Arial" w:hAnsi="Arial" w:cs="Arial"/>
                <w:color w:val="auto"/>
                <w:sz w:val="24"/>
                <w:szCs w:val="24"/>
              </w:rPr>
              <w:t xml:space="preserve"> procura  de professores e coordenadores que possam exercer algum cargo que seja necessário,  visando aperfeiçoar e organizar de forma eficiente </w:t>
            </w: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 dinâmica os dados disponíveis;</w:t>
            </w:r>
          </w:p>
          <w:p w:rsidR="004229CB" w:rsidRPr="001A7C8E" w:rsidRDefault="00BA2D86" w:rsidP="001A7C8E">
            <w:pPr>
              <w:pStyle w:val="normal0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  <w:r w:rsidR="000125E8" w:rsidRPr="001A7C8E">
              <w:rPr>
                <w:rFonts w:ascii="Arial" w:hAnsi="Arial" w:cs="Arial"/>
                <w:color w:val="auto"/>
                <w:sz w:val="24"/>
                <w:szCs w:val="24"/>
              </w:rPr>
              <w:t>ubstituir adequadamente outros professores em casos de faltas, ou  ausências temporárias, sem que o aluno seja prejudicado por outro professor que não exerça a mesma competência</w:t>
            </w:r>
            <w:r w:rsidR="004229CB" w:rsidRPr="001A7C8E">
              <w:rPr>
                <w:rFonts w:ascii="Arial" w:hAnsi="Arial" w:cs="Arial"/>
                <w:color w:val="auto"/>
                <w:sz w:val="24"/>
                <w:szCs w:val="24"/>
              </w:rPr>
              <w:t>;</w:t>
            </w:r>
          </w:p>
          <w:p w:rsidR="004229CB" w:rsidRPr="001A7C8E" w:rsidRDefault="004229CB" w:rsidP="001A7C8E">
            <w:pPr>
              <w:pStyle w:val="normal0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  <w:r w:rsidR="000125E8" w:rsidRPr="001A7C8E">
              <w:rPr>
                <w:rFonts w:ascii="Arial" w:hAnsi="Arial" w:cs="Arial"/>
                <w:color w:val="auto"/>
                <w:sz w:val="24"/>
                <w:szCs w:val="24"/>
              </w:rPr>
              <w:t>aber com que frequência e quais professores estão se renovando, estudando, tirando novos diplomas, e incluindo novas competências.</w:t>
            </w:r>
          </w:p>
          <w:p w:rsidR="00EE5450" w:rsidRPr="001A7C8E" w:rsidRDefault="004229CB" w:rsidP="001A7C8E">
            <w:pPr>
              <w:pStyle w:val="normal0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Essa ferramenta permite realizar um mapeamento de competências para facilitar o processo de toamda de decisão pelos festores das instituições. Auxilia também o departamento de gestão de pessoas na definição de um planejamento de qualificação profissional.</w:t>
            </w:r>
            <w:r w:rsidR="000125E8" w:rsidRPr="001A7C8E">
              <w:rPr>
                <w:rFonts w:ascii="Arial" w:hAnsi="Arial" w:cs="Arial"/>
                <w:color w:val="auto"/>
                <w:sz w:val="24"/>
                <w:szCs w:val="24"/>
              </w:rPr>
              <w:t xml:space="preserve"> O ganho de tempo e a agregação de valor à informação são pontuais no projeto.</w:t>
            </w:r>
          </w:p>
        </w:tc>
      </w:tr>
    </w:tbl>
    <w:p w:rsidR="00BB2DE3" w:rsidRPr="001A7C8E" w:rsidRDefault="00BB2DE3" w:rsidP="00BB2DE3">
      <w:pPr>
        <w:pStyle w:val="Corpodetexto"/>
        <w:rPr>
          <w:rFonts w:cs="Arial"/>
          <w:i/>
          <w:iCs/>
          <w:spacing w:val="0"/>
          <w:sz w:val="24"/>
          <w:szCs w:val="24"/>
        </w:rPr>
      </w:pPr>
      <w:r w:rsidRPr="001A7C8E">
        <w:rPr>
          <w:rFonts w:cs="Arial"/>
          <w:i/>
          <w:iCs/>
          <w:spacing w:val="0"/>
          <w:sz w:val="24"/>
          <w:szCs w:val="24"/>
        </w:rPr>
        <w:br w:type="page"/>
      </w:r>
    </w:p>
    <w:p w:rsidR="001A7C8E" w:rsidRPr="001A7C8E" w:rsidRDefault="001A7C8E" w:rsidP="001A7C8E">
      <w:pPr>
        <w:pStyle w:val="Ttulo1"/>
        <w:numPr>
          <w:ilvl w:val="0"/>
          <w:numId w:val="0"/>
        </w:numPr>
        <w:ind w:left="432"/>
        <w:rPr>
          <w:szCs w:val="24"/>
        </w:rPr>
      </w:pPr>
      <w:bookmarkStart w:id="3" w:name="_Toc384910887"/>
    </w:p>
    <w:p w:rsidR="00463F58" w:rsidRPr="001A7C8E" w:rsidRDefault="00463F58" w:rsidP="001A7C8E">
      <w:pPr>
        <w:pStyle w:val="Ttulo1"/>
        <w:rPr>
          <w:szCs w:val="24"/>
        </w:rPr>
      </w:pPr>
      <w:r w:rsidRPr="001A7C8E">
        <w:rPr>
          <w:szCs w:val="24"/>
        </w:rPr>
        <w:t>Contextualização</w:t>
      </w:r>
      <w:bookmarkEnd w:id="3"/>
    </w:p>
    <w:p w:rsidR="001A7C8E" w:rsidRPr="001A7C8E" w:rsidRDefault="001A7C8E" w:rsidP="001A7C8E">
      <w:pPr>
        <w:rPr>
          <w:rFonts w:ascii="Arial" w:hAnsi="Arial" w:cs="Arial"/>
          <w:sz w:val="24"/>
          <w:szCs w:val="24"/>
        </w:rPr>
      </w:pPr>
    </w:p>
    <w:p w:rsidR="001A7C8E" w:rsidRPr="001A7C8E" w:rsidRDefault="00BA0B83" w:rsidP="001A7C8E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t xml:space="preserve">O público alvo do Banco de Competências é qualquer instituição de ensino, que deseja ter um melhor controle das habilidades dos </w:t>
      </w:r>
      <w:r w:rsidR="004229CB" w:rsidRPr="001A7C8E">
        <w:rPr>
          <w:rFonts w:ascii="Arial" w:hAnsi="Arial" w:cs="Arial"/>
          <w:sz w:val="24"/>
          <w:szCs w:val="24"/>
        </w:rPr>
        <w:t>colaboradores</w:t>
      </w:r>
      <w:r w:rsidRPr="001A7C8E">
        <w:rPr>
          <w:rFonts w:ascii="Arial" w:hAnsi="Arial" w:cs="Arial"/>
          <w:sz w:val="24"/>
          <w:szCs w:val="24"/>
        </w:rPr>
        <w:t>, para substituição de professores, o software também visa aperfeiçoar o processo de seleção de colaboradores para instituição tendo em vista que irá se obter quais cursos realmente necessitam de contratação e também o melhor aproveitamento dos professores que já fazem parte do quadro de funcionário</w:t>
      </w:r>
      <w:r w:rsidR="00CF2C8D" w:rsidRPr="001A7C8E">
        <w:rPr>
          <w:rFonts w:ascii="Arial" w:hAnsi="Arial" w:cs="Arial"/>
          <w:sz w:val="24"/>
          <w:szCs w:val="24"/>
        </w:rPr>
        <w:t>s.</w:t>
      </w:r>
    </w:p>
    <w:p w:rsidR="00CF2C8D" w:rsidRPr="001A7C8E" w:rsidRDefault="00BA0B83" w:rsidP="001A7C8E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t xml:space="preserve">Em uma analise feita no mercado, existem softwares que controlam competências, porém estão mais voltados para competência dentro de empresas, </w:t>
      </w:r>
      <w:r w:rsidR="00CF2C8D" w:rsidRPr="001A7C8E">
        <w:rPr>
          <w:rFonts w:ascii="Arial" w:hAnsi="Arial" w:cs="Arial"/>
          <w:sz w:val="24"/>
          <w:szCs w:val="24"/>
        </w:rPr>
        <w:t>como é o caso da empresa “SOFTEXPERT”</w:t>
      </w:r>
      <w:proofErr w:type="gramStart"/>
      <w:r w:rsidR="00CF2C8D" w:rsidRPr="001A7C8E">
        <w:rPr>
          <w:rFonts w:ascii="Arial" w:hAnsi="Arial" w:cs="Arial"/>
          <w:sz w:val="24"/>
          <w:szCs w:val="24"/>
        </w:rPr>
        <w:t xml:space="preserve">  </w:t>
      </w:r>
      <w:proofErr w:type="gramEnd"/>
      <w:r w:rsidR="00CF2C8D" w:rsidRPr="001A7C8E">
        <w:rPr>
          <w:rFonts w:ascii="Arial" w:hAnsi="Arial" w:cs="Arial"/>
          <w:sz w:val="24"/>
          <w:szCs w:val="24"/>
        </w:rPr>
        <w:t xml:space="preserve">que possui um software chamado </w:t>
      </w:r>
      <w:r w:rsidR="00EC3699">
        <w:rPr>
          <w:rFonts w:ascii="Arial" w:hAnsi="Arial" w:cs="Arial"/>
          <w:sz w:val="24"/>
          <w:szCs w:val="24"/>
        </w:rPr>
        <w:t>“</w:t>
      </w:r>
      <w:r w:rsidR="00CF2C8D" w:rsidRPr="001A7C8E">
        <w:rPr>
          <w:rFonts w:ascii="Arial" w:hAnsi="Arial" w:cs="Arial"/>
          <w:sz w:val="24"/>
          <w:szCs w:val="24"/>
        </w:rPr>
        <w:t>SE COMPETENCE</w:t>
      </w:r>
      <w:r w:rsidR="00EC3699">
        <w:rPr>
          <w:rFonts w:ascii="Arial" w:hAnsi="Arial" w:cs="Arial"/>
          <w:sz w:val="24"/>
          <w:szCs w:val="24"/>
        </w:rPr>
        <w:t>”</w:t>
      </w:r>
      <w:r w:rsidR="00CF2C8D" w:rsidRPr="001A7C8E">
        <w:rPr>
          <w:rFonts w:ascii="Arial" w:hAnsi="Arial" w:cs="Arial"/>
          <w:sz w:val="24"/>
          <w:szCs w:val="24"/>
        </w:rPr>
        <w:t xml:space="preserve"> que consegue parametrizar as competências divididas em hierarquia, e auxilia na contratação de novos empregados,e garante que </w:t>
      </w:r>
      <w:r w:rsidR="001407C5" w:rsidRPr="001A7C8E">
        <w:rPr>
          <w:rFonts w:ascii="Arial" w:hAnsi="Arial" w:cs="Arial"/>
          <w:sz w:val="24"/>
          <w:szCs w:val="24"/>
        </w:rPr>
        <w:t xml:space="preserve">eles estejam em constante evolução.Outro software que faz o mesmo processo é o </w:t>
      </w:r>
      <w:r w:rsidR="00EC3699">
        <w:rPr>
          <w:rFonts w:ascii="Arial" w:hAnsi="Arial" w:cs="Arial"/>
          <w:sz w:val="24"/>
          <w:szCs w:val="24"/>
        </w:rPr>
        <w:t>“</w:t>
      </w:r>
      <w:r w:rsidR="001407C5" w:rsidRPr="001A7C8E">
        <w:rPr>
          <w:rFonts w:ascii="Arial" w:hAnsi="Arial" w:cs="Arial"/>
          <w:sz w:val="24"/>
          <w:szCs w:val="24"/>
        </w:rPr>
        <w:t>W3competence</w:t>
      </w:r>
      <w:r w:rsidR="00EC3699">
        <w:rPr>
          <w:rFonts w:ascii="Arial" w:hAnsi="Arial" w:cs="Arial"/>
          <w:sz w:val="24"/>
          <w:szCs w:val="24"/>
        </w:rPr>
        <w:t>”</w:t>
      </w:r>
      <w:r w:rsidR="001407C5" w:rsidRPr="001A7C8E">
        <w:rPr>
          <w:rFonts w:ascii="Arial" w:hAnsi="Arial" w:cs="Arial"/>
          <w:sz w:val="24"/>
          <w:szCs w:val="24"/>
        </w:rPr>
        <w:t xml:space="preserve"> da empresa </w:t>
      </w:r>
      <w:r w:rsidR="00EC3699">
        <w:rPr>
          <w:rFonts w:ascii="Arial" w:hAnsi="Arial" w:cs="Arial"/>
          <w:sz w:val="24"/>
          <w:szCs w:val="24"/>
        </w:rPr>
        <w:t>“</w:t>
      </w:r>
      <w:r w:rsidR="001407C5" w:rsidRPr="001A7C8E">
        <w:rPr>
          <w:rFonts w:ascii="Arial" w:hAnsi="Arial" w:cs="Arial"/>
          <w:sz w:val="24"/>
          <w:szCs w:val="24"/>
        </w:rPr>
        <w:t>W3Net</w:t>
      </w:r>
      <w:r w:rsidR="00EC3699">
        <w:rPr>
          <w:rFonts w:ascii="Arial" w:hAnsi="Arial" w:cs="Arial"/>
          <w:sz w:val="24"/>
          <w:szCs w:val="24"/>
        </w:rPr>
        <w:t>”</w:t>
      </w:r>
      <w:r w:rsidR="001407C5" w:rsidRPr="001A7C8E">
        <w:rPr>
          <w:rFonts w:ascii="Arial" w:hAnsi="Arial" w:cs="Arial"/>
          <w:sz w:val="24"/>
          <w:szCs w:val="24"/>
        </w:rPr>
        <w:t>, que é mais voltado para a área de empresas.</w:t>
      </w:r>
    </w:p>
    <w:p w:rsidR="001407C5" w:rsidRPr="001A7C8E" w:rsidRDefault="001407C5" w:rsidP="00BA0B83">
      <w:pPr>
        <w:pStyle w:val="normal0"/>
        <w:keepNext/>
        <w:spacing w:before="240" w:after="60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</w:p>
    <w:p w:rsidR="001407C5" w:rsidRPr="001A7C8E" w:rsidRDefault="001407C5" w:rsidP="00BA0B83">
      <w:pPr>
        <w:pStyle w:val="normal0"/>
        <w:keepNext/>
        <w:spacing w:before="240" w:after="60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</w:p>
    <w:p w:rsidR="00463F58" w:rsidRPr="001A7C8E" w:rsidRDefault="00463F58" w:rsidP="00463F58">
      <w:pPr>
        <w:ind w:left="720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 w:type="page"/>
      </w:r>
    </w:p>
    <w:p w:rsidR="001A7C8E" w:rsidRPr="001A7C8E" w:rsidRDefault="001A7C8E" w:rsidP="001A7C8E">
      <w:pPr>
        <w:pStyle w:val="Ttulo1"/>
        <w:numPr>
          <w:ilvl w:val="0"/>
          <w:numId w:val="0"/>
        </w:numPr>
        <w:ind w:left="432"/>
        <w:rPr>
          <w:szCs w:val="24"/>
        </w:rPr>
      </w:pPr>
      <w:bookmarkStart w:id="4" w:name="_Toc384910888"/>
    </w:p>
    <w:p w:rsidR="00463F58" w:rsidRPr="001A7C8E" w:rsidRDefault="00BB2DE3" w:rsidP="001A7C8E">
      <w:pPr>
        <w:pStyle w:val="Ttulo1"/>
        <w:rPr>
          <w:szCs w:val="24"/>
        </w:rPr>
      </w:pPr>
      <w:r w:rsidRPr="001A7C8E">
        <w:rPr>
          <w:szCs w:val="24"/>
        </w:rPr>
        <w:t>Cronograma</w:t>
      </w:r>
      <w:bookmarkEnd w:id="4"/>
    </w:p>
    <w:p w:rsidR="001407C5" w:rsidRPr="001A7C8E" w:rsidRDefault="001407C5" w:rsidP="001407C5">
      <w:pPr>
        <w:rPr>
          <w:rFonts w:ascii="Arial" w:hAnsi="Arial" w:cs="Arial"/>
          <w:sz w:val="24"/>
          <w:szCs w:val="24"/>
        </w:rPr>
      </w:pPr>
    </w:p>
    <w:tbl>
      <w:tblPr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5"/>
        <w:gridCol w:w="2370"/>
        <w:gridCol w:w="5115"/>
      </w:tblGrid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Quem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Atividade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15/04/14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Discutir o tema do projeto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25/04/14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Apresentar o tema proposto aos orientadores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25/04/14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Definir tarefas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09/05/14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Definir requisitos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09/05/14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Elaborar diagrama de classes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09/05/14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Stefano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Elaboração de diagramas de atividade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16/05/14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Luis Claudio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Elaboração de diagramas de sequência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15/05/14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Beatriz, Stefano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Inserção de tabelas com casos de uso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30/05/14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Luis Claudio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Elaboração do diagrama de estado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13/06/14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Elaboração da matriz de rastreabilidade dos requisitos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31/07/14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Stefano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Elaborar a contextualização do projeto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07/08/14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Beatriz, Luis Claudio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Implementação de imagens com diagramas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08/08/14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Beatriz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Elaboração dos casos de uso expandidos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08/08/14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Elaborar casos de teste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09/08/14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Beatriz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Formatação final do projeto</w:t>
            </w:r>
          </w:p>
        </w:tc>
      </w:tr>
      <w:tr w:rsidR="001407C5" w:rsidRPr="001A7C8E" w:rsidTr="003348CE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09/08/14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7C5" w:rsidRPr="001A7C8E" w:rsidRDefault="001407C5" w:rsidP="003348CE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Últimas alterações e finalização do projeto</w:t>
            </w:r>
          </w:p>
        </w:tc>
      </w:tr>
    </w:tbl>
    <w:p w:rsidR="00463F58" w:rsidRPr="001A7C8E" w:rsidRDefault="00463F58" w:rsidP="00463F58">
      <w:pPr>
        <w:rPr>
          <w:rFonts w:ascii="Arial" w:hAnsi="Arial" w:cs="Arial"/>
          <w:sz w:val="24"/>
          <w:szCs w:val="24"/>
        </w:rPr>
      </w:pPr>
    </w:p>
    <w:p w:rsidR="005634E2" w:rsidRPr="001A7C8E" w:rsidRDefault="00613FA0" w:rsidP="005634E2">
      <w:pPr>
        <w:pStyle w:val="Ttulo1"/>
        <w:jc w:val="both"/>
        <w:rPr>
          <w:szCs w:val="24"/>
        </w:rPr>
      </w:pPr>
      <w:r w:rsidRPr="001A7C8E">
        <w:rPr>
          <w:szCs w:val="24"/>
        </w:rPr>
        <w:br w:type="page"/>
      </w:r>
      <w:bookmarkStart w:id="5" w:name="_Toc384910889"/>
      <w:r w:rsidR="005634E2" w:rsidRPr="001A7C8E">
        <w:rPr>
          <w:szCs w:val="24"/>
        </w:rPr>
        <w:lastRenderedPageBreak/>
        <w:t>Requisitos Funcionais (e não funcionais associados)</w:t>
      </w:r>
      <w:bookmarkEnd w:id="5"/>
    </w:p>
    <w:p w:rsidR="00214B73" w:rsidRPr="001A7C8E" w:rsidRDefault="00214B73" w:rsidP="00463F58">
      <w:pPr>
        <w:pStyle w:val="Ttulo1"/>
        <w:numPr>
          <w:ilvl w:val="0"/>
          <w:numId w:val="0"/>
        </w:numPr>
        <w:ind w:left="1152"/>
        <w:rPr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61"/>
        <w:gridCol w:w="2090"/>
        <w:gridCol w:w="176"/>
        <w:gridCol w:w="1781"/>
        <w:gridCol w:w="1194"/>
        <w:gridCol w:w="1448"/>
      </w:tblGrid>
      <w:tr w:rsidR="005634E2" w:rsidRPr="001A7C8E" w:rsidTr="007B6E9E">
        <w:tc>
          <w:tcPr>
            <w:tcW w:w="3751" w:type="dxa"/>
            <w:gridSpan w:val="2"/>
            <w:vAlign w:val="center"/>
          </w:tcPr>
          <w:p w:rsidR="005634E2" w:rsidRPr="001A7C8E" w:rsidRDefault="003348CE" w:rsidP="007B6E9E">
            <w:pPr>
              <w:pStyle w:val="Ttulo2RF"/>
              <w:numPr>
                <w:ilvl w:val="0"/>
                <w:numId w:val="0"/>
              </w:numPr>
              <w:rPr>
                <w:rFonts w:ascii="Arial" w:hAnsi="Arial"/>
                <w:sz w:val="24"/>
                <w:szCs w:val="24"/>
              </w:rPr>
            </w:pPr>
            <w:bookmarkStart w:id="6" w:name="_Toc384910890"/>
            <w:bookmarkEnd w:id="6"/>
            <w:r w:rsidRPr="001A7C8E">
              <w:rPr>
                <w:rFonts w:ascii="Arial" w:hAnsi="Arial"/>
                <w:sz w:val="24"/>
                <w:szCs w:val="24"/>
              </w:rPr>
              <w:t>F1: Manter competência</w:t>
            </w:r>
          </w:p>
        </w:tc>
        <w:tc>
          <w:tcPr>
            <w:tcW w:w="4599" w:type="dxa"/>
            <w:gridSpan w:val="4"/>
            <w:vAlign w:val="center"/>
          </w:tcPr>
          <w:p w:rsidR="005634E2" w:rsidRPr="001A7C8E" w:rsidRDefault="005634E2" w:rsidP="00334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Oculto (  )</w:t>
            </w:r>
            <w:r w:rsidR="001407C5" w:rsidRPr="001A7C8E">
              <w:rPr>
                <w:rFonts w:ascii="Arial" w:hAnsi="Arial" w:cs="Arial"/>
                <w:sz w:val="24"/>
                <w:szCs w:val="24"/>
              </w:rPr>
              <w:t xml:space="preserve">  Evidente ( </w:t>
            </w:r>
            <w:r w:rsidR="001407C5" w:rsidRPr="001A7C8E">
              <w:rPr>
                <w:rFonts w:ascii="Arial" w:hAnsi="Arial" w:cs="Arial"/>
                <w:b/>
                <w:sz w:val="24"/>
                <w:szCs w:val="24"/>
              </w:rPr>
              <w:t xml:space="preserve">x </w:t>
            </w:r>
            <w:r w:rsidR="001407C5" w:rsidRPr="001A7C8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634E2" w:rsidRPr="001A7C8E" w:rsidTr="003348CE">
        <w:trPr>
          <w:cantSplit/>
        </w:trPr>
        <w:tc>
          <w:tcPr>
            <w:tcW w:w="8350" w:type="dxa"/>
            <w:gridSpan w:val="6"/>
            <w:vAlign w:val="center"/>
          </w:tcPr>
          <w:p w:rsidR="005634E2" w:rsidRPr="001A7C8E" w:rsidRDefault="005634E2" w:rsidP="007B6E9E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1407C5" w:rsidRPr="001A7C8E">
              <w:rPr>
                <w:rFonts w:ascii="Arial" w:hAnsi="Arial" w:cs="Arial"/>
                <w:sz w:val="24"/>
                <w:szCs w:val="24"/>
              </w:rPr>
              <w:t>O adm</w:t>
            </w:r>
            <w:r w:rsidR="00FA00EA" w:rsidRPr="001A7C8E">
              <w:rPr>
                <w:rFonts w:ascii="Arial" w:hAnsi="Arial" w:cs="Arial"/>
                <w:sz w:val="24"/>
                <w:szCs w:val="24"/>
              </w:rPr>
              <w:t>in</w:t>
            </w:r>
            <w:r w:rsidR="001407C5" w:rsidRPr="001A7C8E">
              <w:rPr>
                <w:rFonts w:ascii="Arial" w:hAnsi="Arial" w:cs="Arial"/>
                <w:sz w:val="24"/>
                <w:szCs w:val="24"/>
              </w:rPr>
              <w:t>i</w:t>
            </w:r>
            <w:r w:rsidR="00FA00EA" w:rsidRPr="001A7C8E">
              <w:rPr>
                <w:rFonts w:ascii="Arial" w:hAnsi="Arial" w:cs="Arial"/>
                <w:sz w:val="24"/>
                <w:szCs w:val="24"/>
              </w:rPr>
              <w:t>s</w:t>
            </w:r>
            <w:r w:rsidR="001407C5" w:rsidRPr="001A7C8E">
              <w:rPr>
                <w:rFonts w:ascii="Arial" w:hAnsi="Arial" w:cs="Arial"/>
                <w:sz w:val="24"/>
                <w:szCs w:val="24"/>
              </w:rPr>
              <w:t xml:space="preserve">trador pode cadastrar as competências para que fique visível ao coordenador </w:t>
            </w:r>
            <w:r w:rsidR="007B6E9E">
              <w:rPr>
                <w:rFonts w:ascii="Arial" w:hAnsi="Arial" w:cs="Arial"/>
                <w:sz w:val="24"/>
                <w:szCs w:val="24"/>
              </w:rPr>
              <w:t xml:space="preserve">e o mesmo </w:t>
            </w:r>
            <w:r w:rsidR="001407C5" w:rsidRPr="001A7C8E">
              <w:rPr>
                <w:rFonts w:ascii="Arial" w:hAnsi="Arial" w:cs="Arial"/>
                <w:sz w:val="24"/>
                <w:szCs w:val="24"/>
              </w:rPr>
              <w:t>alocar com cada professor</w:t>
            </w:r>
          </w:p>
        </w:tc>
      </w:tr>
      <w:tr w:rsidR="005634E2" w:rsidRPr="001A7C8E" w:rsidTr="003348CE">
        <w:trPr>
          <w:cantSplit/>
        </w:trPr>
        <w:tc>
          <w:tcPr>
            <w:tcW w:w="8350" w:type="dxa"/>
            <w:gridSpan w:val="6"/>
            <w:vAlign w:val="center"/>
          </w:tcPr>
          <w:p w:rsidR="005634E2" w:rsidRPr="001A7C8E" w:rsidRDefault="005634E2" w:rsidP="007B6E9E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5634E2" w:rsidRPr="001A7C8E" w:rsidTr="007B6E9E">
        <w:tc>
          <w:tcPr>
            <w:tcW w:w="1661" w:type="dxa"/>
            <w:vAlign w:val="center"/>
          </w:tcPr>
          <w:p w:rsidR="005634E2" w:rsidRPr="001A7C8E" w:rsidRDefault="005634E2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6" w:type="dxa"/>
            <w:gridSpan w:val="2"/>
            <w:vAlign w:val="center"/>
          </w:tcPr>
          <w:p w:rsidR="005634E2" w:rsidRPr="001A7C8E" w:rsidRDefault="005634E2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781" w:type="dxa"/>
            <w:vAlign w:val="center"/>
          </w:tcPr>
          <w:p w:rsidR="005634E2" w:rsidRPr="001A7C8E" w:rsidRDefault="005634E2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194" w:type="dxa"/>
            <w:vAlign w:val="center"/>
          </w:tcPr>
          <w:p w:rsidR="005634E2" w:rsidRPr="001A7C8E" w:rsidRDefault="005634E2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448" w:type="dxa"/>
            <w:vAlign w:val="center"/>
          </w:tcPr>
          <w:p w:rsidR="005634E2" w:rsidRPr="001A7C8E" w:rsidRDefault="005634E2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3348CE" w:rsidRPr="001A7C8E" w:rsidTr="007B6E9E">
        <w:trPr>
          <w:trHeight w:val="1932"/>
        </w:trPr>
        <w:tc>
          <w:tcPr>
            <w:tcW w:w="1661" w:type="dxa"/>
            <w:vAlign w:val="center"/>
          </w:tcPr>
          <w:p w:rsidR="003348CE" w:rsidRPr="001A7C8E" w:rsidRDefault="007F1343" w:rsidP="007F1343">
            <w:pPr>
              <w:pStyle w:val="Ttulo3RNF"/>
              <w:numPr>
                <w:ilvl w:val="0"/>
                <w:numId w:val="0"/>
              </w:numPr>
              <w:jc w:val="center"/>
              <w:rPr>
                <w:rFonts w:ascii="Arial" w:hAnsi="Arial"/>
                <w:color w:val="auto"/>
                <w:sz w:val="24"/>
                <w:szCs w:val="24"/>
              </w:rPr>
            </w:pPr>
            <w:bookmarkStart w:id="7" w:name="_Toc61751268"/>
            <w:bookmarkStart w:id="8" w:name="_Toc61751269"/>
            <w:bookmarkStart w:id="9" w:name="_Ref61084399"/>
            <w:bookmarkEnd w:id="7"/>
            <w:bookmarkEnd w:id="8"/>
            <w:r>
              <w:rPr>
                <w:rFonts w:ascii="Arial" w:hAnsi="Arial"/>
                <w:color w:val="auto"/>
                <w:sz w:val="24"/>
                <w:szCs w:val="24"/>
              </w:rPr>
              <w:t>G</w:t>
            </w:r>
            <w:r w:rsidR="003348CE" w:rsidRPr="001A7C8E">
              <w:rPr>
                <w:rFonts w:ascii="Arial" w:hAnsi="Arial"/>
                <w:color w:val="auto"/>
                <w:sz w:val="24"/>
                <w:szCs w:val="24"/>
              </w:rPr>
              <w:t>erir colaboradores</w:t>
            </w:r>
          </w:p>
        </w:tc>
        <w:bookmarkEnd w:id="9"/>
        <w:tc>
          <w:tcPr>
            <w:tcW w:w="2266" w:type="dxa"/>
            <w:gridSpan w:val="2"/>
            <w:vAlign w:val="center"/>
          </w:tcPr>
          <w:p w:rsidR="003348CE" w:rsidRPr="001A7C8E" w:rsidRDefault="003348CE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 função só poderá ser acessada pelo administrador, onde ele irá definir quais são os colaboradores da instituição e qual seu nível de permissão</w:t>
            </w:r>
          </w:p>
        </w:tc>
        <w:tc>
          <w:tcPr>
            <w:tcW w:w="1781" w:type="dxa"/>
            <w:vAlign w:val="center"/>
          </w:tcPr>
          <w:p w:rsidR="003348CE" w:rsidRPr="001A7C8E" w:rsidRDefault="003348CE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1194" w:type="dxa"/>
            <w:vAlign w:val="center"/>
          </w:tcPr>
          <w:p w:rsidR="003348CE" w:rsidRPr="001A7C8E" w:rsidRDefault="003348CE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:rsidR="003348CE" w:rsidRPr="001A7C8E" w:rsidRDefault="003348CE" w:rsidP="007F13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5634E2" w:rsidRPr="001A7C8E" w:rsidRDefault="005634E2" w:rsidP="007F1343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5634E2" w:rsidRPr="001A7C8E" w:rsidRDefault="005634E2" w:rsidP="005634E2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11"/>
        <w:gridCol w:w="1126"/>
        <w:gridCol w:w="1490"/>
        <w:gridCol w:w="1781"/>
        <w:gridCol w:w="1194"/>
        <w:gridCol w:w="1448"/>
      </w:tblGrid>
      <w:tr w:rsidR="005634E2" w:rsidRPr="001A7C8E" w:rsidTr="00AB515B">
        <w:tc>
          <w:tcPr>
            <w:tcW w:w="3089" w:type="dxa"/>
            <w:gridSpan w:val="2"/>
          </w:tcPr>
          <w:p w:rsidR="005634E2" w:rsidRPr="001A7C8E" w:rsidRDefault="003348CE" w:rsidP="003348CE">
            <w:pPr>
              <w:pStyle w:val="Ttulo2RF"/>
              <w:numPr>
                <w:ilvl w:val="0"/>
                <w:numId w:val="0"/>
              </w:numPr>
              <w:jc w:val="both"/>
              <w:rPr>
                <w:rFonts w:ascii="Arial" w:hAnsi="Arial"/>
                <w:sz w:val="24"/>
                <w:szCs w:val="24"/>
              </w:rPr>
            </w:pPr>
            <w:bookmarkStart w:id="10" w:name="_Toc384910893"/>
            <w:bookmarkEnd w:id="10"/>
            <w:r w:rsidRPr="001A7C8E">
              <w:rPr>
                <w:rFonts w:ascii="Arial" w:hAnsi="Arial"/>
                <w:sz w:val="24"/>
                <w:szCs w:val="24"/>
              </w:rPr>
              <w:t>F2:</w:t>
            </w:r>
            <w:r w:rsidR="00172E33" w:rsidRPr="001A7C8E">
              <w:rPr>
                <w:rFonts w:ascii="Arial" w:hAnsi="Arial"/>
                <w:sz w:val="24"/>
                <w:szCs w:val="24"/>
              </w:rPr>
              <w:t xml:space="preserve"> Manter usuários</w:t>
            </w:r>
            <w:r w:rsidRPr="001A7C8E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5191" w:type="dxa"/>
            <w:gridSpan w:val="4"/>
          </w:tcPr>
          <w:p w:rsidR="005634E2" w:rsidRPr="001A7C8E" w:rsidRDefault="005634E2" w:rsidP="00173D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Oculto (  )</w:t>
            </w:r>
            <w:r w:rsidR="00173DC4" w:rsidRPr="001A7C8E">
              <w:rPr>
                <w:rFonts w:ascii="Arial" w:hAnsi="Arial" w:cs="Arial"/>
                <w:sz w:val="24"/>
                <w:szCs w:val="24"/>
              </w:rPr>
              <w:t xml:space="preserve"> Evidente ( x )</w:t>
            </w:r>
          </w:p>
        </w:tc>
      </w:tr>
      <w:tr w:rsidR="005634E2" w:rsidRPr="001A7C8E" w:rsidTr="00AB515B">
        <w:trPr>
          <w:cantSplit/>
        </w:trPr>
        <w:tc>
          <w:tcPr>
            <w:tcW w:w="8280" w:type="dxa"/>
            <w:gridSpan w:val="6"/>
          </w:tcPr>
          <w:p w:rsidR="005634E2" w:rsidRPr="001A7C8E" w:rsidRDefault="005634E2" w:rsidP="00172E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172E33" w:rsidRPr="001A7C8E">
              <w:rPr>
                <w:rFonts w:ascii="Arial" w:hAnsi="Arial" w:cs="Arial"/>
                <w:sz w:val="24"/>
                <w:szCs w:val="24"/>
              </w:rPr>
              <w:t>O administrador é quem vai poder cadastrar os usuários e definir sua categoria (coordenador, professor ou administrador).</w:t>
            </w:r>
          </w:p>
        </w:tc>
      </w:tr>
      <w:tr w:rsidR="005634E2" w:rsidRPr="001A7C8E" w:rsidTr="00AB515B">
        <w:trPr>
          <w:cantSplit/>
        </w:trPr>
        <w:tc>
          <w:tcPr>
            <w:tcW w:w="8280" w:type="dxa"/>
            <w:gridSpan w:val="6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5634E2" w:rsidRPr="001A7C8E" w:rsidTr="00AB515B">
        <w:tc>
          <w:tcPr>
            <w:tcW w:w="1620" w:type="dxa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780" w:type="dxa"/>
            <w:gridSpan w:val="2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080" w:type="dxa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900" w:type="dxa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900" w:type="dxa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634E2" w:rsidRPr="001A7C8E" w:rsidTr="00367A37">
        <w:tc>
          <w:tcPr>
            <w:tcW w:w="1620" w:type="dxa"/>
            <w:vAlign w:val="center"/>
          </w:tcPr>
          <w:p w:rsidR="005634E2" w:rsidRPr="001A7C8E" w:rsidRDefault="007F1343" w:rsidP="00367A37">
            <w:pPr>
              <w:pStyle w:val="Ttulo3RNF"/>
              <w:numPr>
                <w:ilvl w:val="0"/>
                <w:numId w:val="0"/>
              </w:numPr>
              <w:jc w:val="center"/>
              <w:rPr>
                <w:rFonts w:ascii="Arial" w:hAnsi="Arial"/>
                <w:color w:val="auto"/>
                <w:sz w:val="24"/>
                <w:szCs w:val="24"/>
              </w:rPr>
            </w:pPr>
            <w:bookmarkStart w:id="11" w:name="_Toc384910894"/>
            <w:bookmarkEnd w:id="11"/>
            <w:r>
              <w:rPr>
                <w:rFonts w:ascii="Arial" w:hAnsi="Arial"/>
                <w:color w:val="auto"/>
                <w:sz w:val="24"/>
                <w:szCs w:val="24"/>
              </w:rPr>
              <w:t>Campos</w:t>
            </w:r>
          </w:p>
        </w:tc>
        <w:tc>
          <w:tcPr>
            <w:tcW w:w="3780" w:type="dxa"/>
            <w:gridSpan w:val="2"/>
            <w:vAlign w:val="center"/>
          </w:tcPr>
          <w:p w:rsidR="005634E2" w:rsidRPr="001A7C8E" w:rsidRDefault="007B6E9E" w:rsidP="00367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cadastrar um usuário, o administrador vai ter o campo</w:t>
            </w:r>
            <w:r w:rsidR="00B12989">
              <w:rPr>
                <w:rFonts w:ascii="Arial" w:hAnsi="Arial" w:cs="Arial"/>
                <w:sz w:val="24"/>
                <w:szCs w:val="24"/>
              </w:rPr>
              <w:t xml:space="preserve"> “usuário”, em que inserirá o nome de usuário que deseja castrar.</w:t>
            </w:r>
          </w:p>
        </w:tc>
        <w:tc>
          <w:tcPr>
            <w:tcW w:w="1080" w:type="dxa"/>
            <w:vAlign w:val="center"/>
          </w:tcPr>
          <w:p w:rsidR="005634E2" w:rsidRPr="001A7C8E" w:rsidRDefault="00367A37" w:rsidP="00367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900" w:type="dxa"/>
            <w:vAlign w:val="center"/>
          </w:tcPr>
          <w:p w:rsidR="005634E2" w:rsidRPr="001A7C8E" w:rsidRDefault="005634E2" w:rsidP="00367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634E2" w:rsidRPr="001A7C8E" w:rsidRDefault="00367A37" w:rsidP="00367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634E2" w:rsidRPr="001A7C8E" w:rsidTr="00AB515B">
        <w:tc>
          <w:tcPr>
            <w:tcW w:w="1620" w:type="dxa"/>
          </w:tcPr>
          <w:p w:rsidR="005634E2" w:rsidRPr="001A7C8E" w:rsidRDefault="005634E2" w:rsidP="00173DC4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bookmarkStart w:id="12" w:name="_Toc384910895"/>
            <w:bookmarkEnd w:id="12"/>
          </w:p>
        </w:tc>
        <w:tc>
          <w:tcPr>
            <w:tcW w:w="3780" w:type="dxa"/>
            <w:gridSpan w:val="2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634E2" w:rsidRPr="001A7C8E" w:rsidRDefault="005634E2" w:rsidP="00AB5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34E2" w:rsidRPr="001A7C8E" w:rsidRDefault="005634E2" w:rsidP="005634E2">
      <w:pPr>
        <w:jc w:val="both"/>
        <w:rPr>
          <w:rFonts w:ascii="Arial" w:hAnsi="Arial" w:cs="Arial"/>
          <w:sz w:val="24"/>
          <w:szCs w:val="24"/>
        </w:rPr>
      </w:pPr>
    </w:p>
    <w:p w:rsidR="001A7C8E" w:rsidRPr="001A7C8E" w:rsidRDefault="001A7C8E" w:rsidP="005634E2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0"/>
        <w:gridCol w:w="1570"/>
        <w:gridCol w:w="1098"/>
        <w:gridCol w:w="1560"/>
        <w:gridCol w:w="1194"/>
        <w:gridCol w:w="1448"/>
      </w:tblGrid>
      <w:tr w:rsidR="00173DC4" w:rsidRPr="001A7C8E" w:rsidTr="00364168">
        <w:tc>
          <w:tcPr>
            <w:tcW w:w="3050" w:type="dxa"/>
            <w:gridSpan w:val="2"/>
          </w:tcPr>
          <w:p w:rsidR="00173DC4" w:rsidRPr="001A7C8E" w:rsidRDefault="00172E33" w:rsidP="00172E33">
            <w:pPr>
              <w:pStyle w:val="Ttulo2RF"/>
              <w:numPr>
                <w:ilvl w:val="0"/>
                <w:numId w:val="0"/>
              </w:numPr>
              <w:rPr>
                <w:rFonts w:ascii="Arial" w:hAnsi="Arial"/>
                <w:sz w:val="24"/>
                <w:szCs w:val="24"/>
              </w:rPr>
            </w:pPr>
            <w:r w:rsidRPr="001A7C8E">
              <w:rPr>
                <w:rFonts w:ascii="Arial" w:hAnsi="Arial"/>
                <w:sz w:val="24"/>
                <w:szCs w:val="24"/>
              </w:rPr>
              <w:t xml:space="preserve">F3: </w:t>
            </w:r>
            <w:r w:rsidR="004164F4" w:rsidRPr="001A7C8E">
              <w:rPr>
                <w:rFonts w:ascii="Arial" w:hAnsi="Arial"/>
                <w:sz w:val="24"/>
                <w:szCs w:val="24"/>
              </w:rPr>
              <w:t>Recuperar senha</w:t>
            </w:r>
          </w:p>
        </w:tc>
        <w:tc>
          <w:tcPr>
            <w:tcW w:w="5300" w:type="dxa"/>
            <w:gridSpan w:val="4"/>
          </w:tcPr>
          <w:p w:rsidR="00173DC4" w:rsidRPr="001A7C8E" w:rsidRDefault="00173DC4" w:rsidP="00172E33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Oculto (  ) Evidente ( x )</w:t>
            </w:r>
          </w:p>
        </w:tc>
      </w:tr>
      <w:tr w:rsidR="00173DC4" w:rsidRPr="001A7C8E" w:rsidTr="00172E33">
        <w:trPr>
          <w:cantSplit/>
        </w:trPr>
        <w:tc>
          <w:tcPr>
            <w:tcW w:w="8350" w:type="dxa"/>
            <w:gridSpan w:val="6"/>
          </w:tcPr>
          <w:p w:rsidR="00173DC4" w:rsidRPr="001A7C8E" w:rsidRDefault="00173DC4" w:rsidP="00172E33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Descrição:</w:t>
            </w:r>
            <w:r w:rsidR="007B03A1" w:rsidRPr="001A7C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64F4" w:rsidRPr="001A7C8E">
              <w:rPr>
                <w:rFonts w:ascii="Arial" w:hAnsi="Arial" w:cs="Arial"/>
                <w:sz w:val="24"/>
                <w:szCs w:val="24"/>
              </w:rPr>
              <w:t>O sistema deve possibilitar imediatamente a recuperação de senha, tão logo o usuário desejar, ele vai inserir sua matrícula, e o sistema enviará um email de recuperação de senha para o email que cadastrou quando foi criado o usuário.</w:t>
            </w:r>
          </w:p>
        </w:tc>
      </w:tr>
      <w:tr w:rsidR="00173DC4" w:rsidRPr="001A7C8E" w:rsidTr="00172E33">
        <w:trPr>
          <w:cantSplit/>
        </w:trPr>
        <w:tc>
          <w:tcPr>
            <w:tcW w:w="8350" w:type="dxa"/>
            <w:gridSpan w:val="6"/>
          </w:tcPr>
          <w:p w:rsidR="00173DC4" w:rsidRPr="001A7C8E" w:rsidRDefault="00173DC4" w:rsidP="00172E33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173DC4" w:rsidRPr="001A7C8E" w:rsidTr="00364168">
        <w:tc>
          <w:tcPr>
            <w:tcW w:w="1480" w:type="dxa"/>
            <w:vAlign w:val="center"/>
          </w:tcPr>
          <w:p w:rsidR="00173DC4" w:rsidRPr="001A7C8E" w:rsidRDefault="00173DC4" w:rsidP="00172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668" w:type="dxa"/>
            <w:gridSpan w:val="2"/>
            <w:vAlign w:val="center"/>
          </w:tcPr>
          <w:p w:rsidR="00173DC4" w:rsidRPr="001A7C8E" w:rsidRDefault="00173DC4" w:rsidP="00172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560" w:type="dxa"/>
            <w:vAlign w:val="center"/>
          </w:tcPr>
          <w:p w:rsidR="00173DC4" w:rsidRPr="001A7C8E" w:rsidRDefault="00173DC4" w:rsidP="00172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194" w:type="dxa"/>
            <w:vAlign w:val="center"/>
          </w:tcPr>
          <w:p w:rsidR="00173DC4" w:rsidRPr="001A7C8E" w:rsidRDefault="00173DC4" w:rsidP="00172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448" w:type="dxa"/>
            <w:vAlign w:val="center"/>
          </w:tcPr>
          <w:p w:rsidR="00173DC4" w:rsidRPr="001A7C8E" w:rsidRDefault="00173DC4" w:rsidP="00172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364168" w:rsidRPr="001A7C8E" w:rsidTr="00C801A8">
        <w:tc>
          <w:tcPr>
            <w:tcW w:w="8350" w:type="dxa"/>
            <w:gridSpan w:val="6"/>
            <w:vAlign w:val="center"/>
          </w:tcPr>
          <w:p w:rsidR="00364168" w:rsidRPr="001A7C8E" w:rsidRDefault="00364168" w:rsidP="00172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34E2" w:rsidRPr="001A7C8E" w:rsidRDefault="005634E2" w:rsidP="005634E2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A7C8E" w:rsidRPr="001A7C8E" w:rsidRDefault="001A7C8E" w:rsidP="005634E2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A7C8E" w:rsidRPr="001A7C8E" w:rsidRDefault="001A7C8E" w:rsidP="005634E2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14"/>
        <w:gridCol w:w="1245"/>
        <w:gridCol w:w="1868"/>
        <w:gridCol w:w="1181"/>
        <w:gridCol w:w="1194"/>
        <w:gridCol w:w="1448"/>
      </w:tblGrid>
      <w:tr w:rsidR="00173DC4" w:rsidRPr="001A7C8E" w:rsidTr="00364168">
        <w:tc>
          <w:tcPr>
            <w:tcW w:w="2659" w:type="dxa"/>
            <w:gridSpan w:val="2"/>
          </w:tcPr>
          <w:p w:rsidR="00173DC4" w:rsidRPr="001A7C8E" w:rsidRDefault="00172E33" w:rsidP="00172E33">
            <w:pPr>
              <w:pStyle w:val="Ttulo2RF"/>
              <w:numPr>
                <w:ilvl w:val="0"/>
                <w:numId w:val="0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1A7C8E">
              <w:rPr>
                <w:rFonts w:ascii="Arial" w:hAnsi="Arial"/>
                <w:sz w:val="24"/>
                <w:szCs w:val="24"/>
              </w:rPr>
              <w:t>F</w:t>
            </w:r>
            <w:r w:rsidR="004164F4" w:rsidRPr="001A7C8E">
              <w:rPr>
                <w:rFonts w:ascii="Arial" w:hAnsi="Arial"/>
                <w:sz w:val="24"/>
                <w:szCs w:val="24"/>
              </w:rPr>
              <w:t>4: Enviar email</w:t>
            </w:r>
          </w:p>
        </w:tc>
        <w:tc>
          <w:tcPr>
            <w:tcW w:w="5691" w:type="dxa"/>
            <w:gridSpan w:val="4"/>
          </w:tcPr>
          <w:p w:rsidR="00173DC4" w:rsidRPr="001A7C8E" w:rsidRDefault="00173DC4" w:rsidP="004164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Oculto (</w:t>
            </w:r>
            <w:r w:rsidR="004164F4" w:rsidRPr="001A7C8E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Pr="001A7C8E">
              <w:rPr>
                <w:rFonts w:ascii="Arial" w:hAnsi="Arial" w:cs="Arial"/>
                <w:sz w:val="24"/>
                <w:szCs w:val="24"/>
              </w:rPr>
              <w:t>) Evidente (  )</w:t>
            </w:r>
          </w:p>
        </w:tc>
      </w:tr>
      <w:tr w:rsidR="00173DC4" w:rsidRPr="001A7C8E" w:rsidTr="004019B4">
        <w:trPr>
          <w:cantSplit/>
        </w:trPr>
        <w:tc>
          <w:tcPr>
            <w:tcW w:w="8350" w:type="dxa"/>
            <w:gridSpan w:val="6"/>
          </w:tcPr>
          <w:p w:rsidR="00173DC4" w:rsidRPr="001A7C8E" w:rsidRDefault="00173DC4" w:rsidP="00401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4164F4" w:rsidRPr="001A7C8E">
              <w:rPr>
                <w:rFonts w:ascii="Arial" w:hAnsi="Arial" w:cs="Arial"/>
                <w:sz w:val="24"/>
                <w:szCs w:val="24"/>
              </w:rPr>
              <w:t xml:space="preserve">Sistema fará uma verificação de atualizações de competências pelo usuário e enviará ao administrador e ao coordenador um email se o usuário não atualiza </w:t>
            </w:r>
            <w:r w:rsidR="004019B4" w:rsidRPr="001A7C8E">
              <w:rPr>
                <w:rFonts w:ascii="Arial" w:hAnsi="Arial" w:cs="Arial"/>
                <w:sz w:val="24"/>
                <w:szCs w:val="24"/>
              </w:rPr>
              <w:t>seu</w:t>
            </w:r>
            <w:r w:rsidR="004164F4" w:rsidRPr="001A7C8E">
              <w:rPr>
                <w:rFonts w:ascii="Arial" w:hAnsi="Arial" w:cs="Arial"/>
                <w:sz w:val="24"/>
                <w:szCs w:val="24"/>
              </w:rPr>
              <w:t xml:space="preserve"> perfil a um determinado período de tempo, definido pelo admi</w:t>
            </w:r>
            <w:r w:rsidR="004019B4" w:rsidRPr="001A7C8E">
              <w:rPr>
                <w:rFonts w:ascii="Arial" w:hAnsi="Arial" w:cs="Arial"/>
                <w:sz w:val="24"/>
                <w:szCs w:val="24"/>
              </w:rPr>
              <w:t>nistrador/instituição.</w:t>
            </w:r>
          </w:p>
        </w:tc>
      </w:tr>
      <w:tr w:rsidR="00173DC4" w:rsidRPr="001A7C8E" w:rsidTr="004019B4">
        <w:trPr>
          <w:cantSplit/>
        </w:trPr>
        <w:tc>
          <w:tcPr>
            <w:tcW w:w="8350" w:type="dxa"/>
            <w:gridSpan w:val="6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173DC4" w:rsidRPr="001A7C8E" w:rsidTr="00364168">
        <w:tc>
          <w:tcPr>
            <w:tcW w:w="1414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113" w:type="dxa"/>
            <w:gridSpan w:val="2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181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194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448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73DC4" w:rsidRPr="001A7C8E" w:rsidTr="00364168">
        <w:tc>
          <w:tcPr>
            <w:tcW w:w="1414" w:type="dxa"/>
          </w:tcPr>
          <w:p w:rsidR="00173DC4" w:rsidRPr="001A7C8E" w:rsidRDefault="00173DC4" w:rsidP="004019B4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</w:p>
        </w:tc>
        <w:tc>
          <w:tcPr>
            <w:tcW w:w="3113" w:type="dxa"/>
            <w:gridSpan w:val="2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A7C8E" w:rsidRDefault="001A7C8E" w:rsidP="004019B4">
      <w:pPr>
        <w:jc w:val="both"/>
        <w:rPr>
          <w:rFonts w:ascii="Arial" w:hAnsi="Arial" w:cs="Arial"/>
          <w:sz w:val="24"/>
          <w:szCs w:val="24"/>
        </w:rPr>
      </w:pPr>
    </w:p>
    <w:p w:rsidR="00364168" w:rsidRPr="001A7C8E" w:rsidRDefault="00364168" w:rsidP="004019B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76"/>
        <w:gridCol w:w="1245"/>
        <w:gridCol w:w="1806"/>
        <w:gridCol w:w="1181"/>
        <w:gridCol w:w="1194"/>
        <w:gridCol w:w="1448"/>
      </w:tblGrid>
      <w:tr w:rsidR="00173DC4" w:rsidRPr="001A7C8E" w:rsidTr="00496C0B">
        <w:tc>
          <w:tcPr>
            <w:tcW w:w="3089" w:type="dxa"/>
            <w:gridSpan w:val="2"/>
          </w:tcPr>
          <w:p w:rsidR="00173DC4" w:rsidRPr="001A7C8E" w:rsidRDefault="004019B4" w:rsidP="004019B4">
            <w:pPr>
              <w:pStyle w:val="Ttulo2RF"/>
              <w:numPr>
                <w:ilvl w:val="0"/>
                <w:numId w:val="0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1A7C8E">
              <w:rPr>
                <w:rFonts w:ascii="Arial" w:hAnsi="Arial"/>
                <w:sz w:val="24"/>
                <w:szCs w:val="24"/>
              </w:rPr>
              <w:t>F5: Autenticar usuário</w:t>
            </w:r>
          </w:p>
        </w:tc>
        <w:tc>
          <w:tcPr>
            <w:tcW w:w="5191" w:type="dxa"/>
            <w:gridSpan w:val="4"/>
          </w:tcPr>
          <w:p w:rsidR="00173DC4" w:rsidRPr="001A7C8E" w:rsidRDefault="00173DC4" w:rsidP="00401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Oculto ( </w:t>
            </w:r>
            <w:r w:rsidR="004019B4" w:rsidRPr="001A7C8E">
              <w:rPr>
                <w:rFonts w:ascii="Arial" w:hAnsi="Arial" w:cs="Arial"/>
                <w:sz w:val="24"/>
                <w:szCs w:val="24"/>
              </w:rPr>
              <w:t>x</w:t>
            </w:r>
            <w:r w:rsidRPr="001A7C8E">
              <w:rPr>
                <w:rFonts w:ascii="Arial" w:hAnsi="Arial" w:cs="Arial"/>
                <w:sz w:val="24"/>
                <w:szCs w:val="24"/>
              </w:rPr>
              <w:t xml:space="preserve"> ) Evidente (  )</w:t>
            </w:r>
          </w:p>
        </w:tc>
      </w:tr>
      <w:tr w:rsidR="00173DC4" w:rsidRPr="001A7C8E" w:rsidTr="00496C0B">
        <w:trPr>
          <w:cantSplit/>
        </w:trPr>
        <w:tc>
          <w:tcPr>
            <w:tcW w:w="8280" w:type="dxa"/>
            <w:gridSpan w:val="6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4019B4" w:rsidRPr="001A7C8E">
              <w:rPr>
                <w:rFonts w:ascii="Arial" w:hAnsi="Arial" w:cs="Arial"/>
                <w:sz w:val="24"/>
                <w:szCs w:val="24"/>
              </w:rPr>
              <w:t>Sistema faz a autenticação do usuário e só permite logar se nome de usuário e senha coincidirem com o salvo no banco de dados.</w:t>
            </w:r>
          </w:p>
        </w:tc>
      </w:tr>
      <w:tr w:rsidR="00173DC4" w:rsidRPr="001A7C8E" w:rsidTr="00496C0B">
        <w:trPr>
          <w:cantSplit/>
        </w:trPr>
        <w:tc>
          <w:tcPr>
            <w:tcW w:w="8280" w:type="dxa"/>
            <w:gridSpan w:val="6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173DC4" w:rsidRPr="001A7C8E" w:rsidTr="00496C0B">
        <w:tc>
          <w:tcPr>
            <w:tcW w:w="162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780" w:type="dxa"/>
            <w:gridSpan w:val="2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08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90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90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73DC4" w:rsidRPr="001A7C8E" w:rsidTr="00496C0B">
        <w:tc>
          <w:tcPr>
            <w:tcW w:w="1620" w:type="dxa"/>
          </w:tcPr>
          <w:p w:rsidR="00173DC4" w:rsidRPr="001A7C8E" w:rsidRDefault="00173DC4" w:rsidP="004019B4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DC4" w:rsidRPr="001A7C8E" w:rsidTr="00496C0B">
        <w:tc>
          <w:tcPr>
            <w:tcW w:w="1620" w:type="dxa"/>
          </w:tcPr>
          <w:p w:rsidR="00173DC4" w:rsidRPr="001A7C8E" w:rsidRDefault="00173DC4" w:rsidP="00496C0B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73DC4" w:rsidRPr="001A7C8E" w:rsidRDefault="00173DC4" w:rsidP="0049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A7C8E" w:rsidRDefault="001A7C8E" w:rsidP="00A91607">
      <w:pPr>
        <w:rPr>
          <w:rFonts w:ascii="Arial" w:hAnsi="Arial" w:cs="Arial"/>
          <w:sz w:val="24"/>
          <w:szCs w:val="24"/>
        </w:rPr>
      </w:pPr>
      <w:bookmarkStart w:id="13" w:name="_Toc384910896"/>
    </w:p>
    <w:p w:rsidR="00364168" w:rsidRPr="001A7C8E" w:rsidRDefault="00364168" w:rsidP="00A91607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6"/>
        <w:gridCol w:w="3001"/>
        <w:gridCol w:w="1181"/>
        <w:gridCol w:w="1194"/>
        <w:gridCol w:w="1448"/>
      </w:tblGrid>
      <w:tr w:rsidR="00F6621E" w:rsidRPr="001A7C8E" w:rsidTr="004B71EC">
        <w:tc>
          <w:tcPr>
            <w:tcW w:w="5708" w:type="dxa"/>
            <w:gridSpan w:val="3"/>
          </w:tcPr>
          <w:p w:rsidR="00F6621E" w:rsidRPr="001A7C8E" w:rsidRDefault="004019B4" w:rsidP="004B71EC">
            <w:pPr>
              <w:pStyle w:val="Ttulo2RF"/>
              <w:numPr>
                <w:ilvl w:val="0"/>
                <w:numId w:val="0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1A7C8E">
              <w:rPr>
                <w:rFonts w:ascii="Arial" w:hAnsi="Arial"/>
                <w:sz w:val="24"/>
                <w:szCs w:val="24"/>
              </w:rPr>
              <w:br w:type="page"/>
            </w:r>
            <w:r w:rsidR="00F6621E" w:rsidRPr="001A7C8E">
              <w:rPr>
                <w:rFonts w:ascii="Arial" w:hAnsi="Arial"/>
                <w:sz w:val="24"/>
                <w:szCs w:val="24"/>
              </w:rPr>
              <w:t xml:space="preserve">F6: </w:t>
            </w:r>
            <w:r w:rsidR="00E80F13" w:rsidRPr="001A7C8E">
              <w:rPr>
                <w:rFonts w:ascii="Arial" w:hAnsi="Arial"/>
                <w:sz w:val="24"/>
                <w:szCs w:val="24"/>
              </w:rPr>
              <w:t xml:space="preserve">Gerar relatório de </w:t>
            </w:r>
            <w:r w:rsidR="004B71EC">
              <w:rPr>
                <w:rFonts w:ascii="Arial" w:hAnsi="Arial"/>
                <w:sz w:val="24"/>
                <w:szCs w:val="24"/>
              </w:rPr>
              <w:t>m</w:t>
            </w:r>
            <w:r w:rsidR="00E80F13" w:rsidRPr="001A7C8E">
              <w:rPr>
                <w:rFonts w:ascii="Arial" w:hAnsi="Arial"/>
                <w:sz w:val="24"/>
                <w:szCs w:val="24"/>
              </w:rPr>
              <w:t>apeamento de</w:t>
            </w:r>
            <w:r w:rsidR="00F6621E" w:rsidRPr="001A7C8E">
              <w:rPr>
                <w:rFonts w:ascii="Arial" w:hAnsi="Arial"/>
                <w:sz w:val="24"/>
                <w:szCs w:val="24"/>
              </w:rPr>
              <w:t xml:space="preserve"> competência </w:t>
            </w:r>
          </w:p>
        </w:tc>
        <w:tc>
          <w:tcPr>
            <w:tcW w:w="2642" w:type="dxa"/>
            <w:gridSpan w:val="2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Ocul</w:t>
            </w:r>
            <w:r w:rsidR="004B71EC">
              <w:rPr>
                <w:rFonts w:ascii="Arial" w:hAnsi="Arial" w:cs="Arial"/>
                <w:sz w:val="24"/>
                <w:szCs w:val="24"/>
              </w:rPr>
              <w:t xml:space="preserve">to ( </w:t>
            </w:r>
            <w:r w:rsidRPr="001A7C8E">
              <w:rPr>
                <w:rFonts w:ascii="Arial" w:hAnsi="Arial" w:cs="Arial"/>
                <w:sz w:val="24"/>
                <w:szCs w:val="24"/>
              </w:rPr>
              <w:t>) Evidente ( x )</w:t>
            </w:r>
          </w:p>
        </w:tc>
      </w:tr>
      <w:tr w:rsidR="00F6621E" w:rsidRPr="001A7C8E" w:rsidTr="00E80F13">
        <w:trPr>
          <w:cantSplit/>
        </w:trPr>
        <w:tc>
          <w:tcPr>
            <w:tcW w:w="8350" w:type="dxa"/>
            <w:gridSpan w:val="5"/>
          </w:tcPr>
          <w:p w:rsidR="00F6621E" w:rsidRPr="001A7C8E" w:rsidRDefault="00F6621E" w:rsidP="00F66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E80F13" w:rsidRPr="001A7C8E">
              <w:rPr>
                <w:rFonts w:ascii="Arial" w:hAnsi="Arial" w:cs="Arial"/>
                <w:sz w:val="24"/>
                <w:szCs w:val="24"/>
              </w:rPr>
              <w:t>especificar filtros,</w:t>
            </w:r>
          </w:p>
          <w:p w:rsidR="00F6621E" w:rsidRPr="001A7C8E" w:rsidRDefault="00F6621E" w:rsidP="00F66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21E" w:rsidRPr="001A7C8E" w:rsidTr="00E80F13">
        <w:trPr>
          <w:cantSplit/>
        </w:trPr>
        <w:tc>
          <w:tcPr>
            <w:tcW w:w="8350" w:type="dxa"/>
            <w:gridSpan w:val="5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F6621E" w:rsidRPr="001A7C8E" w:rsidTr="001A7C8E">
        <w:tc>
          <w:tcPr>
            <w:tcW w:w="1526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001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181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194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448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F6621E" w:rsidRPr="001A7C8E" w:rsidTr="001A7C8E">
        <w:tc>
          <w:tcPr>
            <w:tcW w:w="1526" w:type="dxa"/>
          </w:tcPr>
          <w:p w:rsidR="00F6621E" w:rsidRPr="001A7C8E" w:rsidRDefault="00E80F13" w:rsidP="001A7C8E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/>
                <w:color w:val="auto"/>
                <w:sz w:val="24"/>
                <w:szCs w:val="24"/>
              </w:rPr>
              <w:t>Filtros</w:t>
            </w:r>
          </w:p>
        </w:tc>
        <w:tc>
          <w:tcPr>
            <w:tcW w:w="3001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</w:tcPr>
          <w:p w:rsidR="00F6621E" w:rsidRPr="001A7C8E" w:rsidRDefault="00E80F13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94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21E" w:rsidRPr="001A7C8E" w:rsidTr="001A7C8E">
        <w:tc>
          <w:tcPr>
            <w:tcW w:w="1526" w:type="dxa"/>
          </w:tcPr>
          <w:p w:rsidR="00F6621E" w:rsidRPr="001A7C8E" w:rsidRDefault="00E80F13" w:rsidP="001A7C8E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/>
                <w:color w:val="auto"/>
                <w:sz w:val="24"/>
                <w:szCs w:val="24"/>
              </w:rPr>
              <w:t>Formato</w:t>
            </w:r>
          </w:p>
        </w:tc>
        <w:tc>
          <w:tcPr>
            <w:tcW w:w="3001" w:type="dxa"/>
          </w:tcPr>
          <w:p w:rsidR="00F6621E" w:rsidRPr="001A7C8E" w:rsidRDefault="00E80F13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Possibilita imprimir</w:t>
            </w:r>
          </w:p>
        </w:tc>
        <w:tc>
          <w:tcPr>
            <w:tcW w:w="1181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621E" w:rsidRDefault="00F6621E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</w:p>
    <w:p w:rsidR="00364168" w:rsidRPr="001A7C8E" w:rsidRDefault="00364168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3"/>
        <w:gridCol w:w="2482"/>
        <w:gridCol w:w="492"/>
        <w:gridCol w:w="1181"/>
        <w:gridCol w:w="1194"/>
        <w:gridCol w:w="1448"/>
      </w:tblGrid>
      <w:tr w:rsidR="00F6621E" w:rsidRPr="001A7C8E" w:rsidTr="00364168">
        <w:tc>
          <w:tcPr>
            <w:tcW w:w="4035" w:type="dxa"/>
            <w:gridSpan w:val="2"/>
          </w:tcPr>
          <w:p w:rsidR="00F6621E" w:rsidRPr="001A7C8E" w:rsidRDefault="00F6621E" w:rsidP="00F6621E">
            <w:pPr>
              <w:pStyle w:val="Ttulo2RF"/>
              <w:numPr>
                <w:ilvl w:val="0"/>
                <w:numId w:val="0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1A7C8E">
              <w:rPr>
                <w:rFonts w:ascii="Arial" w:hAnsi="Arial"/>
                <w:sz w:val="24"/>
                <w:szCs w:val="24"/>
              </w:rPr>
              <w:t>F7: Gerenciamento da instituição</w:t>
            </w:r>
          </w:p>
        </w:tc>
        <w:tc>
          <w:tcPr>
            <w:tcW w:w="4315" w:type="dxa"/>
            <w:gridSpan w:val="4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Oculto ( x ) Evidente (  )</w:t>
            </w:r>
          </w:p>
        </w:tc>
      </w:tr>
      <w:tr w:rsidR="00F6621E" w:rsidRPr="001A7C8E" w:rsidTr="00F6621E">
        <w:trPr>
          <w:cantSplit/>
        </w:trPr>
        <w:tc>
          <w:tcPr>
            <w:tcW w:w="8350" w:type="dxa"/>
            <w:gridSpan w:val="6"/>
          </w:tcPr>
          <w:p w:rsidR="00F6621E" w:rsidRPr="001A7C8E" w:rsidRDefault="00F6621E" w:rsidP="00A019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A0192D">
              <w:rPr>
                <w:rFonts w:ascii="Arial" w:hAnsi="Arial" w:cs="Arial"/>
                <w:sz w:val="24"/>
                <w:szCs w:val="24"/>
              </w:rPr>
              <w:t>Usuário administrador pode editar informações a respeito da instituição, que estará visível em cabeçalhos de relatórios.</w:t>
            </w:r>
          </w:p>
        </w:tc>
      </w:tr>
      <w:tr w:rsidR="00F6621E" w:rsidRPr="001A7C8E" w:rsidTr="00F6621E">
        <w:trPr>
          <w:cantSplit/>
        </w:trPr>
        <w:tc>
          <w:tcPr>
            <w:tcW w:w="8350" w:type="dxa"/>
            <w:gridSpan w:val="6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F6621E" w:rsidRPr="001A7C8E" w:rsidTr="00364168">
        <w:tc>
          <w:tcPr>
            <w:tcW w:w="1553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974" w:type="dxa"/>
            <w:gridSpan w:val="2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181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194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448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F6621E" w:rsidRPr="001A7C8E" w:rsidTr="00364168">
        <w:tc>
          <w:tcPr>
            <w:tcW w:w="1553" w:type="dxa"/>
          </w:tcPr>
          <w:p w:rsidR="00F6621E" w:rsidRPr="001A7C8E" w:rsidRDefault="00F6621E" w:rsidP="001A7C8E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</w:p>
        </w:tc>
        <w:tc>
          <w:tcPr>
            <w:tcW w:w="2974" w:type="dxa"/>
            <w:gridSpan w:val="2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21E" w:rsidRPr="001A7C8E" w:rsidTr="00364168">
        <w:tc>
          <w:tcPr>
            <w:tcW w:w="1553" w:type="dxa"/>
          </w:tcPr>
          <w:p w:rsidR="00F6621E" w:rsidRPr="001A7C8E" w:rsidRDefault="00F6621E" w:rsidP="001A7C8E">
            <w:pPr>
              <w:pStyle w:val="Ttulo3RNF"/>
              <w:numPr>
                <w:ilvl w:val="0"/>
                <w:numId w:val="0"/>
              </w:numPr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</w:p>
        </w:tc>
        <w:tc>
          <w:tcPr>
            <w:tcW w:w="2974" w:type="dxa"/>
            <w:gridSpan w:val="2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1607" w:rsidRDefault="00A91607" w:rsidP="00A91607">
      <w:pPr>
        <w:rPr>
          <w:rFonts w:ascii="Arial" w:hAnsi="Arial" w:cs="Arial"/>
          <w:sz w:val="24"/>
          <w:szCs w:val="24"/>
        </w:rPr>
      </w:pPr>
    </w:p>
    <w:p w:rsidR="00364168" w:rsidRPr="001A7C8E" w:rsidRDefault="00364168" w:rsidP="00A91607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92"/>
        <w:gridCol w:w="2543"/>
        <w:gridCol w:w="492"/>
        <w:gridCol w:w="1181"/>
        <w:gridCol w:w="1194"/>
        <w:gridCol w:w="1448"/>
      </w:tblGrid>
      <w:tr w:rsidR="00F6621E" w:rsidRPr="001A7C8E" w:rsidTr="004B71EC">
        <w:tc>
          <w:tcPr>
            <w:tcW w:w="4035" w:type="dxa"/>
            <w:gridSpan w:val="2"/>
          </w:tcPr>
          <w:p w:rsidR="00F6621E" w:rsidRPr="001A7C8E" w:rsidRDefault="00F6621E" w:rsidP="00E80F13">
            <w:pPr>
              <w:pStyle w:val="Ttulo2RF"/>
              <w:numPr>
                <w:ilvl w:val="0"/>
                <w:numId w:val="0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1A7C8E">
              <w:rPr>
                <w:rFonts w:ascii="Arial" w:hAnsi="Arial"/>
                <w:sz w:val="24"/>
                <w:szCs w:val="24"/>
              </w:rPr>
              <w:t xml:space="preserve">F8: </w:t>
            </w:r>
            <w:r w:rsidR="00E80F13" w:rsidRPr="001A7C8E">
              <w:rPr>
                <w:rFonts w:ascii="Arial" w:hAnsi="Arial"/>
                <w:sz w:val="24"/>
                <w:szCs w:val="24"/>
              </w:rPr>
              <w:t>Atualizar perfil do colaborador</w:t>
            </w:r>
          </w:p>
        </w:tc>
        <w:tc>
          <w:tcPr>
            <w:tcW w:w="4315" w:type="dxa"/>
            <w:gridSpan w:val="4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Oculto ( x ) Evidente (  )</w:t>
            </w:r>
          </w:p>
        </w:tc>
      </w:tr>
      <w:tr w:rsidR="00F6621E" w:rsidRPr="001A7C8E" w:rsidTr="00E80F13">
        <w:trPr>
          <w:cantSplit/>
        </w:trPr>
        <w:tc>
          <w:tcPr>
            <w:tcW w:w="8350" w:type="dxa"/>
            <w:gridSpan w:val="6"/>
          </w:tcPr>
          <w:p w:rsidR="00F6621E" w:rsidRPr="001A7C8E" w:rsidRDefault="00F6621E" w:rsidP="00E80F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E80F13" w:rsidRPr="001A7C8E">
              <w:rPr>
                <w:rFonts w:ascii="Arial" w:hAnsi="Arial" w:cs="Arial"/>
                <w:sz w:val="24"/>
                <w:szCs w:val="24"/>
              </w:rPr>
              <w:t>permite gerar perfil com dados básicos, cursos e competencias.</w:t>
            </w:r>
          </w:p>
        </w:tc>
      </w:tr>
      <w:tr w:rsidR="00F6621E" w:rsidRPr="001A7C8E" w:rsidTr="00E80F13">
        <w:trPr>
          <w:cantSplit/>
        </w:trPr>
        <w:tc>
          <w:tcPr>
            <w:tcW w:w="8350" w:type="dxa"/>
            <w:gridSpan w:val="6"/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F6621E" w:rsidRPr="001A7C8E" w:rsidTr="00364168">
        <w:trPr>
          <w:trHeight w:val="270"/>
        </w:trPr>
        <w:tc>
          <w:tcPr>
            <w:tcW w:w="1492" w:type="dxa"/>
            <w:tcBorders>
              <w:bottom w:val="single" w:sz="4" w:space="0" w:color="auto"/>
            </w:tcBorders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035" w:type="dxa"/>
            <w:gridSpan w:val="2"/>
            <w:tcBorders>
              <w:bottom w:val="single" w:sz="4" w:space="0" w:color="auto"/>
            </w:tcBorders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:rsidR="00F6621E" w:rsidRPr="001A7C8E" w:rsidRDefault="00F6621E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364168" w:rsidRPr="001A7C8E" w:rsidTr="00364168">
        <w:tc>
          <w:tcPr>
            <w:tcW w:w="1492" w:type="dxa"/>
            <w:tcBorders>
              <w:bottom w:val="single" w:sz="4" w:space="0" w:color="auto"/>
            </w:tcBorders>
          </w:tcPr>
          <w:p w:rsidR="00364168" w:rsidRPr="001A7C8E" w:rsidRDefault="00364168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5" w:type="dxa"/>
            <w:gridSpan w:val="2"/>
            <w:tcBorders>
              <w:bottom w:val="single" w:sz="4" w:space="0" w:color="auto"/>
            </w:tcBorders>
          </w:tcPr>
          <w:p w:rsidR="00364168" w:rsidRPr="001A7C8E" w:rsidRDefault="00364168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364168" w:rsidRPr="001A7C8E" w:rsidRDefault="00364168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364168" w:rsidRPr="001A7C8E" w:rsidRDefault="00364168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:rsidR="00364168" w:rsidRPr="001A7C8E" w:rsidRDefault="00364168" w:rsidP="001A7C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621E" w:rsidRDefault="00F6621E" w:rsidP="00A91607">
      <w:pPr>
        <w:rPr>
          <w:rFonts w:ascii="Arial" w:hAnsi="Arial" w:cs="Arial"/>
          <w:sz w:val="24"/>
          <w:szCs w:val="24"/>
        </w:rPr>
      </w:pPr>
    </w:p>
    <w:p w:rsidR="00C801A8" w:rsidRDefault="00C801A8" w:rsidP="00A91607">
      <w:pPr>
        <w:rPr>
          <w:rFonts w:ascii="Arial" w:hAnsi="Arial" w:cs="Arial"/>
          <w:sz w:val="24"/>
          <w:szCs w:val="24"/>
        </w:rPr>
      </w:pPr>
    </w:p>
    <w:p w:rsidR="005634E2" w:rsidRPr="001A7C8E" w:rsidRDefault="005634E2" w:rsidP="005634E2">
      <w:pPr>
        <w:pStyle w:val="Ttulo1"/>
        <w:rPr>
          <w:szCs w:val="24"/>
        </w:rPr>
      </w:pPr>
      <w:r w:rsidRPr="001A7C8E">
        <w:rPr>
          <w:szCs w:val="24"/>
        </w:rPr>
        <w:t>Requisitos Suplementar</w:t>
      </w:r>
      <w:bookmarkEnd w:id="13"/>
    </w:p>
    <w:p w:rsidR="005634E2" w:rsidRPr="001A7C8E" w:rsidRDefault="005634E2" w:rsidP="005634E2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8110"/>
      </w:tblGrid>
      <w:tr w:rsidR="005634E2" w:rsidRPr="001A7C8E" w:rsidTr="00B634AA">
        <w:tc>
          <w:tcPr>
            <w:tcW w:w="534" w:type="dxa"/>
            <w:vAlign w:val="center"/>
          </w:tcPr>
          <w:p w:rsidR="005634E2" w:rsidRPr="001A7C8E" w:rsidRDefault="005634E2" w:rsidP="00B63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10" w:type="dxa"/>
          </w:tcPr>
          <w:p w:rsidR="005634E2" w:rsidRPr="001A7C8E" w:rsidRDefault="005634E2" w:rsidP="00B634AA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 sistema deve operar via interface Web</w:t>
            </w:r>
          </w:p>
        </w:tc>
      </w:tr>
      <w:tr w:rsidR="005634E2" w:rsidRPr="001A7C8E" w:rsidTr="00B634AA">
        <w:tc>
          <w:tcPr>
            <w:tcW w:w="534" w:type="dxa"/>
            <w:vAlign w:val="center"/>
          </w:tcPr>
          <w:p w:rsidR="005634E2" w:rsidRPr="001A7C8E" w:rsidRDefault="005634E2" w:rsidP="00B63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10" w:type="dxa"/>
          </w:tcPr>
          <w:p w:rsidR="00A91607" w:rsidRPr="001A7C8E" w:rsidRDefault="00A91607" w:rsidP="00B634AA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 sistema deve ser instalado em uma plataforma que rode a linguagem PHP, como o APACHE e possua o SGBD  MYSQL.</w:t>
            </w:r>
          </w:p>
        </w:tc>
      </w:tr>
      <w:tr w:rsidR="005634E2" w:rsidRPr="001A7C8E" w:rsidTr="00B634AA">
        <w:tc>
          <w:tcPr>
            <w:tcW w:w="534" w:type="dxa"/>
            <w:vAlign w:val="center"/>
          </w:tcPr>
          <w:p w:rsidR="005634E2" w:rsidRPr="001A7C8E" w:rsidRDefault="005634E2" w:rsidP="00B63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10" w:type="dxa"/>
          </w:tcPr>
          <w:p w:rsidR="005634E2" w:rsidRPr="001A7C8E" w:rsidRDefault="00A91607" w:rsidP="00B634AA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 sistema será desenvolvido utilizando a linguagem PHP versão 5.6,HTML 5.0, CSS 3.0</w:t>
            </w:r>
          </w:p>
        </w:tc>
      </w:tr>
      <w:tr w:rsidR="005634E2" w:rsidRPr="001A7C8E" w:rsidTr="00B634AA">
        <w:tc>
          <w:tcPr>
            <w:tcW w:w="534" w:type="dxa"/>
            <w:vAlign w:val="center"/>
          </w:tcPr>
          <w:p w:rsidR="005634E2" w:rsidRPr="001A7C8E" w:rsidRDefault="005634E2" w:rsidP="00B63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10" w:type="dxa"/>
          </w:tcPr>
          <w:p w:rsidR="005634E2" w:rsidRPr="001A7C8E" w:rsidRDefault="00A91607" w:rsidP="00B634AA">
            <w:pPr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 sistema manterá um padrão nas telas de cadastros e consultas, o que irá facilitar pra integração e usabilidade do sistema</w:t>
            </w:r>
          </w:p>
        </w:tc>
      </w:tr>
    </w:tbl>
    <w:p w:rsidR="005634E2" w:rsidRPr="001A7C8E" w:rsidRDefault="005634E2" w:rsidP="005634E2">
      <w:pPr>
        <w:rPr>
          <w:rFonts w:ascii="Arial" w:hAnsi="Arial" w:cs="Arial"/>
          <w:sz w:val="24"/>
          <w:szCs w:val="24"/>
        </w:rPr>
      </w:pPr>
    </w:p>
    <w:p w:rsidR="005634E2" w:rsidRPr="001A7C8E" w:rsidRDefault="005634E2" w:rsidP="005634E2">
      <w:pPr>
        <w:jc w:val="both"/>
        <w:rPr>
          <w:rFonts w:ascii="Arial" w:hAnsi="Arial" w:cs="Arial"/>
          <w:sz w:val="24"/>
          <w:szCs w:val="24"/>
        </w:rPr>
      </w:pPr>
    </w:p>
    <w:p w:rsidR="000E04E2" w:rsidRPr="001A7C8E" w:rsidRDefault="005634E2" w:rsidP="003319E8">
      <w:pPr>
        <w:pStyle w:val="Ttulo1"/>
        <w:numPr>
          <w:ilvl w:val="0"/>
          <w:numId w:val="0"/>
        </w:numPr>
        <w:ind w:left="432"/>
        <w:rPr>
          <w:szCs w:val="24"/>
        </w:rPr>
      </w:pPr>
      <w:r w:rsidRPr="001A7C8E">
        <w:rPr>
          <w:szCs w:val="24"/>
        </w:rPr>
        <w:br w:type="page"/>
      </w:r>
    </w:p>
    <w:p w:rsidR="004730D6" w:rsidRPr="001A7C8E" w:rsidRDefault="004730D6" w:rsidP="000E04E2">
      <w:pPr>
        <w:pStyle w:val="Ttulo1"/>
        <w:rPr>
          <w:szCs w:val="24"/>
        </w:rPr>
      </w:pPr>
      <w:bookmarkStart w:id="14" w:name="_Toc384910897"/>
      <w:bookmarkStart w:id="15" w:name="_Toc61751275"/>
      <w:r w:rsidRPr="001A7C8E">
        <w:rPr>
          <w:szCs w:val="24"/>
        </w:rPr>
        <w:lastRenderedPageBreak/>
        <w:t>Atores</w:t>
      </w:r>
      <w:bookmarkEnd w:id="14"/>
    </w:p>
    <w:p w:rsidR="004730D6" w:rsidRPr="001A7C8E" w:rsidRDefault="004730D6" w:rsidP="004730D6">
      <w:pPr>
        <w:rPr>
          <w:rFonts w:ascii="Arial" w:hAnsi="Arial" w:cs="Arial"/>
          <w:sz w:val="24"/>
          <w:szCs w:val="24"/>
        </w:rPr>
      </w:pPr>
    </w:p>
    <w:p w:rsidR="004730D6" w:rsidRPr="001A7C8E" w:rsidRDefault="004730D6" w:rsidP="004730D6">
      <w:pPr>
        <w:jc w:val="center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t>Tabela 1 – Descrição dos atores</w:t>
      </w:r>
    </w:p>
    <w:p w:rsidR="004730D6" w:rsidRPr="001A7C8E" w:rsidRDefault="004730D6" w:rsidP="004730D6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55"/>
        <w:gridCol w:w="5689"/>
      </w:tblGrid>
      <w:tr w:rsidR="00A91607" w:rsidRPr="001A7C8E" w:rsidTr="00A91607">
        <w:tc>
          <w:tcPr>
            <w:tcW w:w="2955" w:type="dxa"/>
          </w:tcPr>
          <w:p w:rsidR="00A91607" w:rsidRPr="001A7C8E" w:rsidRDefault="00A91607" w:rsidP="00496C0B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5689" w:type="dxa"/>
          </w:tcPr>
          <w:p w:rsidR="00A91607" w:rsidRPr="001A7C8E" w:rsidRDefault="00A91607" w:rsidP="00496C0B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A91607" w:rsidRPr="001A7C8E" w:rsidTr="00B634AA">
        <w:tc>
          <w:tcPr>
            <w:tcW w:w="2955" w:type="dxa"/>
            <w:vAlign w:val="center"/>
          </w:tcPr>
          <w:p w:rsidR="00A91607" w:rsidRPr="001A7C8E" w:rsidRDefault="00A91607" w:rsidP="00B634AA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Administrador</w:t>
            </w:r>
          </w:p>
        </w:tc>
        <w:tc>
          <w:tcPr>
            <w:tcW w:w="5689" w:type="dxa"/>
          </w:tcPr>
          <w:p w:rsidR="00A91607" w:rsidRPr="001A7C8E" w:rsidRDefault="00A91607" w:rsidP="00496C0B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Responsável pela coordenação do software, cadastro de colaboradores (professores e coordenadores) e mapeamento de competencias</w:t>
            </w:r>
          </w:p>
        </w:tc>
      </w:tr>
      <w:tr w:rsidR="00A91607" w:rsidRPr="001A7C8E" w:rsidTr="00B634AA">
        <w:tc>
          <w:tcPr>
            <w:tcW w:w="2955" w:type="dxa"/>
            <w:vAlign w:val="center"/>
          </w:tcPr>
          <w:p w:rsidR="00A91607" w:rsidRPr="001A7C8E" w:rsidRDefault="00A91607" w:rsidP="00B634AA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Coordenador de curso</w:t>
            </w:r>
          </w:p>
        </w:tc>
        <w:tc>
          <w:tcPr>
            <w:tcW w:w="5689" w:type="dxa"/>
          </w:tcPr>
          <w:p w:rsidR="00A91607" w:rsidRPr="001A7C8E" w:rsidRDefault="00A91607" w:rsidP="00496C0B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Terá acesso aos dados dos professores, bem como suas competências e mapeamento de competências.</w:t>
            </w:r>
          </w:p>
        </w:tc>
      </w:tr>
      <w:tr w:rsidR="00A91607" w:rsidRPr="001A7C8E" w:rsidTr="00B634AA">
        <w:tc>
          <w:tcPr>
            <w:tcW w:w="2955" w:type="dxa"/>
            <w:vAlign w:val="center"/>
          </w:tcPr>
          <w:p w:rsidR="00A91607" w:rsidRPr="001A7C8E" w:rsidRDefault="00A91607" w:rsidP="00B634AA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Professor</w:t>
            </w:r>
          </w:p>
        </w:tc>
        <w:tc>
          <w:tcPr>
            <w:tcW w:w="5689" w:type="dxa"/>
          </w:tcPr>
          <w:p w:rsidR="00A91607" w:rsidRPr="001A7C8E" w:rsidRDefault="00A91607" w:rsidP="00496C0B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Responsável por atualizar seus dados, cursos e competências periodicamente. Terá acesso ao perfil pessoal de outros professores.</w:t>
            </w:r>
          </w:p>
        </w:tc>
      </w:tr>
    </w:tbl>
    <w:p w:rsidR="004019B4" w:rsidRPr="001A7C8E" w:rsidRDefault="004019B4" w:rsidP="005B0BB9">
      <w:pPr>
        <w:pStyle w:val="Ttulo1"/>
        <w:numPr>
          <w:ilvl w:val="0"/>
          <w:numId w:val="0"/>
        </w:numPr>
        <w:ind w:left="432"/>
        <w:rPr>
          <w:szCs w:val="24"/>
        </w:rPr>
      </w:pPr>
      <w:bookmarkStart w:id="16" w:name="_Toc384910898"/>
    </w:p>
    <w:p w:rsidR="004019B4" w:rsidRPr="001A7C8E" w:rsidRDefault="004019B4" w:rsidP="004019B4">
      <w:pPr>
        <w:rPr>
          <w:rFonts w:ascii="Arial" w:hAnsi="Arial" w:cs="Arial"/>
          <w:kern w:val="32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 w:type="page"/>
      </w:r>
    </w:p>
    <w:p w:rsidR="000E04E2" w:rsidRDefault="000E04E2" w:rsidP="000E04E2">
      <w:pPr>
        <w:pStyle w:val="Ttulo1"/>
        <w:rPr>
          <w:szCs w:val="24"/>
        </w:rPr>
      </w:pPr>
      <w:r w:rsidRPr="001A7C8E">
        <w:rPr>
          <w:szCs w:val="24"/>
        </w:rPr>
        <w:lastRenderedPageBreak/>
        <w:t>Lista de Casos de Uso</w:t>
      </w:r>
      <w:bookmarkEnd w:id="15"/>
      <w:bookmarkEnd w:id="16"/>
    </w:p>
    <w:p w:rsidR="00B634AA" w:rsidRPr="00B634AA" w:rsidRDefault="00B634AA" w:rsidP="00B634AA"/>
    <w:tbl>
      <w:tblPr>
        <w:tblStyle w:val="Tabelacomgrade"/>
        <w:tblW w:w="9464" w:type="dxa"/>
        <w:tblLayout w:type="fixed"/>
        <w:tblLook w:val="04A0"/>
      </w:tblPr>
      <w:tblGrid>
        <w:gridCol w:w="1809"/>
        <w:gridCol w:w="1843"/>
        <w:gridCol w:w="3827"/>
        <w:gridCol w:w="1985"/>
      </w:tblGrid>
      <w:tr w:rsidR="0033744E" w:rsidRPr="001A7C8E" w:rsidTr="00C801A8">
        <w:tc>
          <w:tcPr>
            <w:tcW w:w="1809" w:type="dxa"/>
            <w:vAlign w:val="center"/>
          </w:tcPr>
          <w:p w:rsidR="0033744E" w:rsidRPr="001A7C8E" w:rsidRDefault="0033744E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43" w:type="dxa"/>
            <w:vAlign w:val="center"/>
          </w:tcPr>
          <w:p w:rsidR="0033744E" w:rsidRPr="001A7C8E" w:rsidRDefault="0033744E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3827" w:type="dxa"/>
            <w:vAlign w:val="center"/>
          </w:tcPr>
          <w:p w:rsidR="0033744E" w:rsidRPr="001A7C8E" w:rsidRDefault="0033744E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vAlign w:val="center"/>
          </w:tcPr>
          <w:p w:rsidR="0033744E" w:rsidRPr="001A7C8E" w:rsidRDefault="0033744E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Referências Cruzadas</w:t>
            </w:r>
          </w:p>
        </w:tc>
      </w:tr>
      <w:tr w:rsidR="006D3993" w:rsidRPr="001A7C8E" w:rsidTr="00C801A8">
        <w:tc>
          <w:tcPr>
            <w:tcW w:w="1809" w:type="dxa"/>
            <w:vAlign w:val="center"/>
          </w:tcPr>
          <w:p w:rsidR="006D3993" w:rsidRPr="001A7C8E" w:rsidRDefault="00B634AA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Gerir </w:t>
            </w:r>
            <w:r w:rsidR="006D3993" w:rsidRPr="001A7C8E">
              <w:rPr>
                <w:rFonts w:ascii="Arial" w:hAnsi="Arial" w:cs="Arial"/>
                <w:color w:val="auto"/>
                <w:sz w:val="24"/>
                <w:szCs w:val="24"/>
              </w:rPr>
              <w:t>Competências</w:t>
            </w:r>
          </w:p>
        </w:tc>
        <w:tc>
          <w:tcPr>
            <w:tcW w:w="1843" w:type="dxa"/>
            <w:vAlign w:val="center"/>
          </w:tcPr>
          <w:p w:rsidR="006D3993" w:rsidRPr="001A7C8E" w:rsidRDefault="006D3993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3827" w:type="dxa"/>
            <w:vAlign w:val="center"/>
          </w:tcPr>
          <w:p w:rsidR="006D3993" w:rsidRPr="001A7C8E" w:rsidRDefault="006D3993" w:rsidP="006E43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É o caso onde ocorre a administração das competências, que poderão ser selecionáveis ao fazer o cadastro do colaborador, para designar quais são suas competências</w:t>
            </w:r>
          </w:p>
        </w:tc>
        <w:tc>
          <w:tcPr>
            <w:tcW w:w="1985" w:type="dxa"/>
            <w:vAlign w:val="center"/>
          </w:tcPr>
          <w:p w:rsidR="006D3993" w:rsidRPr="001A7C8E" w:rsidRDefault="00444EEA" w:rsidP="00C801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F1: </w:t>
            </w:r>
            <w:r w:rsidR="00C801A8">
              <w:rPr>
                <w:rFonts w:ascii="Arial" w:hAnsi="Arial" w:cs="Arial"/>
                <w:sz w:val="24"/>
                <w:szCs w:val="24"/>
              </w:rPr>
              <w:t>Manter competência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D3993" w:rsidRPr="001A7C8E" w:rsidTr="00C801A8">
        <w:tc>
          <w:tcPr>
            <w:tcW w:w="1809" w:type="dxa"/>
            <w:vAlign w:val="center"/>
          </w:tcPr>
          <w:p w:rsidR="006D3993" w:rsidRPr="001A7C8E" w:rsidRDefault="006D3993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Gerir</w:t>
            </w:r>
          </w:p>
          <w:p w:rsidR="006D3993" w:rsidRPr="001A7C8E" w:rsidRDefault="006D3993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Colaboradores</w:t>
            </w:r>
          </w:p>
        </w:tc>
        <w:tc>
          <w:tcPr>
            <w:tcW w:w="1843" w:type="dxa"/>
            <w:vAlign w:val="center"/>
          </w:tcPr>
          <w:p w:rsidR="006D3993" w:rsidRPr="001A7C8E" w:rsidRDefault="006D3993" w:rsidP="006E43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3827" w:type="dxa"/>
            <w:vAlign w:val="center"/>
          </w:tcPr>
          <w:p w:rsidR="006D3993" w:rsidRPr="001A7C8E" w:rsidRDefault="006D3993" w:rsidP="006E43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É o caso onde ocorre o controle dos usuários que irão compor o sistema e seus respectivos níveis de acesso.</w:t>
            </w:r>
          </w:p>
        </w:tc>
        <w:tc>
          <w:tcPr>
            <w:tcW w:w="1985" w:type="dxa"/>
            <w:vAlign w:val="center"/>
          </w:tcPr>
          <w:p w:rsidR="006D3993" w:rsidRPr="001A7C8E" w:rsidRDefault="00444EEA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F2: Manter usuário.</w:t>
            </w:r>
          </w:p>
        </w:tc>
      </w:tr>
      <w:tr w:rsidR="006D3993" w:rsidRPr="001A7C8E" w:rsidTr="00C801A8">
        <w:tc>
          <w:tcPr>
            <w:tcW w:w="1809" w:type="dxa"/>
            <w:vAlign w:val="center"/>
          </w:tcPr>
          <w:p w:rsidR="006D3993" w:rsidRPr="001A7C8E" w:rsidRDefault="006D3993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Gerir</w:t>
            </w:r>
          </w:p>
          <w:p w:rsidR="006D3993" w:rsidRPr="001A7C8E" w:rsidRDefault="006D3993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Cursos</w:t>
            </w:r>
          </w:p>
        </w:tc>
        <w:tc>
          <w:tcPr>
            <w:tcW w:w="1843" w:type="dxa"/>
            <w:vAlign w:val="center"/>
          </w:tcPr>
          <w:p w:rsidR="006D3993" w:rsidRPr="001A7C8E" w:rsidRDefault="006D3993" w:rsidP="006E4307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Administrador, Coordenador, Professor</w:t>
            </w:r>
          </w:p>
        </w:tc>
        <w:tc>
          <w:tcPr>
            <w:tcW w:w="3827" w:type="dxa"/>
            <w:vAlign w:val="center"/>
          </w:tcPr>
          <w:p w:rsidR="006D3993" w:rsidRPr="001A7C8E" w:rsidRDefault="006D3993" w:rsidP="006E4307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É o caso onde ocorre a administração dos cursos cadastrados,  que incide no momento em que o usuário, ao efetuar seu cadastro informando a formação, não encontre na busca o curso desejado, podendo assim, cadastrá-lo no BD.</w:t>
            </w:r>
          </w:p>
        </w:tc>
        <w:tc>
          <w:tcPr>
            <w:tcW w:w="1985" w:type="dxa"/>
            <w:vAlign w:val="center"/>
          </w:tcPr>
          <w:p w:rsidR="006D3993" w:rsidRPr="001A7C8E" w:rsidRDefault="00444EEA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F1: Manter competência.</w:t>
            </w:r>
          </w:p>
        </w:tc>
      </w:tr>
      <w:tr w:rsidR="006D3993" w:rsidRPr="001A7C8E" w:rsidTr="00C801A8">
        <w:tc>
          <w:tcPr>
            <w:tcW w:w="1809" w:type="dxa"/>
            <w:vAlign w:val="center"/>
          </w:tcPr>
          <w:p w:rsidR="006D3993" w:rsidRPr="001A7C8E" w:rsidRDefault="006D3993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Recuperar senha</w:t>
            </w:r>
          </w:p>
        </w:tc>
        <w:tc>
          <w:tcPr>
            <w:tcW w:w="1843" w:type="dxa"/>
            <w:vAlign w:val="center"/>
          </w:tcPr>
          <w:p w:rsidR="006D3993" w:rsidRPr="001A7C8E" w:rsidRDefault="006D3993" w:rsidP="006E43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Administrador, Coordenador, Professor</w:t>
            </w:r>
          </w:p>
        </w:tc>
        <w:tc>
          <w:tcPr>
            <w:tcW w:w="3827" w:type="dxa"/>
            <w:vAlign w:val="center"/>
          </w:tcPr>
          <w:p w:rsidR="006D3993" w:rsidRPr="001A7C8E" w:rsidRDefault="006D3993" w:rsidP="006E43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Caso o usuário tenha esquecido sua senha, poderá alterá-la informando o número da matrícula e email.</w:t>
            </w:r>
          </w:p>
        </w:tc>
        <w:tc>
          <w:tcPr>
            <w:tcW w:w="1985" w:type="dxa"/>
            <w:vAlign w:val="center"/>
          </w:tcPr>
          <w:p w:rsidR="006D3993" w:rsidRPr="001A7C8E" w:rsidRDefault="00444EEA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F3: Recuperar senha</w:t>
            </w:r>
            <w:r w:rsidR="00AE68F2">
              <w:rPr>
                <w:rFonts w:ascii="Arial" w:hAnsi="Arial" w:cs="Arial"/>
                <w:sz w:val="24"/>
                <w:szCs w:val="24"/>
              </w:rPr>
              <w:t>; F5</w:t>
            </w:r>
            <w:r>
              <w:rPr>
                <w:rFonts w:ascii="Arial" w:hAnsi="Arial" w:cs="Arial"/>
                <w:sz w:val="24"/>
                <w:szCs w:val="24"/>
              </w:rPr>
              <w:t>: Autenticar usuário.</w:t>
            </w:r>
          </w:p>
        </w:tc>
      </w:tr>
      <w:tr w:rsidR="006D3993" w:rsidRPr="001A7C8E" w:rsidTr="00C801A8">
        <w:tc>
          <w:tcPr>
            <w:tcW w:w="1809" w:type="dxa"/>
            <w:vAlign w:val="center"/>
          </w:tcPr>
          <w:p w:rsidR="006D3993" w:rsidRPr="001A7C8E" w:rsidRDefault="006D3993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Enviar alerta de obsolescências</w:t>
            </w:r>
          </w:p>
        </w:tc>
        <w:tc>
          <w:tcPr>
            <w:tcW w:w="1843" w:type="dxa"/>
            <w:vAlign w:val="center"/>
          </w:tcPr>
          <w:p w:rsidR="006D3993" w:rsidRPr="001A7C8E" w:rsidRDefault="006D3993" w:rsidP="006E4307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Adminitrador, Coordenador</w:t>
            </w:r>
          </w:p>
        </w:tc>
        <w:tc>
          <w:tcPr>
            <w:tcW w:w="3827" w:type="dxa"/>
            <w:vAlign w:val="center"/>
          </w:tcPr>
          <w:p w:rsidR="006D3993" w:rsidRPr="001A7C8E" w:rsidRDefault="006D3993" w:rsidP="006E4307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O sistema fará uma verificação da realização de atualização de competências pelo usuário, se constar que o usuário está em desuso quanto a esta funcionalidade, o administrador poderá enviar uma mensagem padrão por e-mail alertando-o e solicitando a atualização das suas competências</w:t>
            </w:r>
          </w:p>
        </w:tc>
        <w:tc>
          <w:tcPr>
            <w:tcW w:w="1985" w:type="dxa"/>
            <w:vAlign w:val="center"/>
          </w:tcPr>
          <w:p w:rsidR="006D3993" w:rsidRPr="001A7C8E" w:rsidRDefault="00444EEA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F4: Enviar email.</w:t>
            </w:r>
          </w:p>
        </w:tc>
      </w:tr>
      <w:tr w:rsidR="006D3993" w:rsidRPr="001A7C8E" w:rsidTr="00C801A8">
        <w:tc>
          <w:tcPr>
            <w:tcW w:w="1809" w:type="dxa"/>
            <w:vAlign w:val="center"/>
          </w:tcPr>
          <w:p w:rsidR="006D3993" w:rsidRPr="001A7C8E" w:rsidRDefault="006D3993" w:rsidP="006E4307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Mapear competências</w:t>
            </w:r>
          </w:p>
        </w:tc>
        <w:tc>
          <w:tcPr>
            <w:tcW w:w="1843" w:type="dxa"/>
            <w:vAlign w:val="center"/>
          </w:tcPr>
          <w:p w:rsidR="006D3993" w:rsidRPr="001A7C8E" w:rsidRDefault="006D3993" w:rsidP="006E4307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Administrador, Coordenador</w:t>
            </w:r>
          </w:p>
        </w:tc>
        <w:tc>
          <w:tcPr>
            <w:tcW w:w="3827" w:type="dxa"/>
            <w:vAlign w:val="center"/>
          </w:tcPr>
          <w:p w:rsidR="006D3993" w:rsidRPr="001A7C8E" w:rsidRDefault="006D3993" w:rsidP="006E4307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É uma saída que exibirá uma lista com o nome da competência e a quantidade de colaboradores que a possuem. Através disso será possível analisar a falta ou excesso de profissionais competentes no sistema para exercer tal competência.</w:t>
            </w:r>
          </w:p>
        </w:tc>
        <w:tc>
          <w:tcPr>
            <w:tcW w:w="1985" w:type="dxa"/>
            <w:vAlign w:val="center"/>
          </w:tcPr>
          <w:p w:rsidR="006D3993" w:rsidRPr="001A7C8E" w:rsidRDefault="00EF54BB" w:rsidP="003374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F1: Manter competência, F6: Gerar relatório de mapeamento de competência, F7: Gerenciamento da instituição</w:t>
            </w:r>
          </w:p>
        </w:tc>
      </w:tr>
    </w:tbl>
    <w:p w:rsidR="0033744E" w:rsidRPr="001A7C8E" w:rsidRDefault="0033744E" w:rsidP="0033744E">
      <w:pPr>
        <w:rPr>
          <w:rFonts w:ascii="Arial" w:hAnsi="Arial" w:cs="Arial"/>
          <w:sz w:val="24"/>
          <w:szCs w:val="24"/>
        </w:rPr>
      </w:pPr>
    </w:p>
    <w:p w:rsidR="0033744E" w:rsidRPr="001A7C8E" w:rsidRDefault="0033744E" w:rsidP="0033744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690"/>
        <w:gridCol w:w="1764"/>
        <w:gridCol w:w="3851"/>
        <w:gridCol w:w="1551"/>
      </w:tblGrid>
      <w:tr w:rsidR="006D3993" w:rsidRPr="001A7C8E" w:rsidTr="00B634AA">
        <w:tc>
          <w:tcPr>
            <w:tcW w:w="1697" w:type="dxa"/>
            <w:vAlign w:val="center"/>
          </w:tcPr>
          <w:p w:rsidR="006D3993" w:rsidRPr="001A7C8E" w:rsidRDefault="006D3993" w:rsidP="006D3993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Relatório de pendências.</w:t>
            </w:r>
          </w:p>
        </w:tc>
        <w:tc>
          <w:tcPr>
            <w:tcW w:w="1764" w:type="dxa"/>
            <w:vAlign w:val="center"/>
          </w:tcPr>
          <w:p w:rsidR="006D3993" w:rsidRPr="001A7C8E" w:rsidRDefault="006D3993" w:rsidP="006D3993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Administrador, Coordenador, Professor</w:t>
            </w:r>
          </w:p>
        </w:tc>
        <w:tc>
          <w:tcPr>
            <w:tcW w:w="4018" w:type="dxa"/>
            <w:vAlign w:val="center"/>
          </w:tcPr>
          <w:p w:rsidR="006D3993" w:rsidRPr="001A7C8E" w:rsidRDefault="006D3993" w:rsidP="006D3993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 partir da verificação de pendências, o sistema gerará um relatório para o administrador caso as ações de alteração e atualização não estejam sendo feitas. Ou seja, caso o colaborador esteja com suas competências desatualizadas, o administrador será informado e alertará o usuário através da funcionalidade de envio de alerta, onde, por e-mail o usuário recebe o aviso.</w:t>
            </w:r>
          </w:p>
          <w:p w:rsidR="006D3993" w:rsidRPr="001A7C8E" w:rsidRDefault="006D3993" w:rsidP="006D3993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 mesma página aparece para os outros níveis de permissão, mas mostrando apenas as pendências relacionadas a ele.</w:t>
            </w:r>
          </w:p>
          <w:p w:rsidR="006D3993" w:rsidRPr="001A7C8E" w:rsidRDefault="006D3993" w:rsidP="006D3993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6D3993" w:rsidRPr="001A7C8E" w:rsidRDefault="00EF54BB" w:rsidP="006D3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F4: enviar email; F8: Atualizar perfil do colaborador.</w:t>
            </w:r>
          </w:p>
        </w:tc>
      </w:tr>
      <w:tr w:rsidR="006D3993" w:rsidRPr="001A7C8E" w:rsidTr="00B634AA">
        <w:tc>
          <w:tcPr>
            <w:tcW w:w="1697" w:type="dxa"/>
            <w:vAlign w:val="center"/>
          </w:tcPr>
          <w:p w:rsidR="006D3993" w:rsidRPr="001A7C8E" w:rsidRDefault="006D3993" w:rsidP="006D3993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Visualizar perfis de usuário</w:t>
            </w:r>
          </w:p>
        </w:tc>
        <w:tc>
          <w:tcPr>
            <w:tcW w:w="1764" w:type="dxa"/>
            <w:vAlign w:val="center"/>
          </w:tcPr>
          <w:p w:rsidR="006D3993" w:rsidRPr="001A7C8E" w:rsidRDefault="006D3993" w:rsidP="006D3993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Administrador, Coordenador, Professor</w:t>
            </w:r>
          </w:p>
        </w:tc>
        <w:tc>
          <w:tcPr>
            <w:tcW w:w="4018" w:type="dxa"/>
            <w:vAlign w:val="center"/>
          </w:tcPr>
          <w:p w:rsidR="006D3993" w:rsidRPr="001A7C8E" w:rsidRDefault="006D3993" w:rsidP="006D3993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Será possivel verificar os dados cadastrais de cada usuario, afim de facilitar o contato entre eles.</w:t>
            </w:r>
          </w:p>
        </w:tc>
        <w:tc>
          <w:tcPr>
            <w:tcW w:w="1377" w:type="dxa"/>
            <w:vAlign w:val="center"/>
          </w:tcPr>
          <w:p w:rsidR="006D3993" w:rsidRPr="001A7C8E" w:rsidRDefault="00EF54BB" w:rsidP="006D3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F8: Atualizar perfil do colaborador.</w:t>
            </w:r>
          </w:p>
        </w:tc>
      </w:tr>
      <w:tr w:rsidR="006D3993" w:rsidRPr="001A7C8E" w:rsidTr="00B634AA">
        <w:tc>
          <w:tcPr>
            <w:tcW w:w="1697" w:type="dxa"/>
            <w:vAlign w:val="center"/>
          </w:tcPr>
          <w:p w:rsidR="006D3993" w:rsidRPr="001A7C8E" w:rsidRDefault="006D3993" w:rsidP="006D3993">
            <w:pPr>
              <w:pStyle w:val="normal0"/>
              <w:keepNext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Autenticação de Usuario</w:t>
            </w:r>
          </w:p>
        </w:tc>
        <w:tc>
          <w:tcPr>
            <w:tcW w:w="1764" w:type="dxa"/>
            <w:vAlign w:val="center"/>
          </w:tcPr>
          <w:p w:rsidR="006D3993" w:rsidRPr="001A7C8E" w:rsidRDefault="006D3993" w:rsidP="006D3993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Administrador, Coordenador, Professor</w:t>
            </w:r>
          </w:p>
        </w:tc>
        <w:tc>
          <w:tcPr>
            <w:tcW w:w="4018" w:type="dxa"/>
            <w:vAlign w:val="center"/>
          </w:tcPr>
          <w:p w:rsidR="006D3993" w:rsidRPr="001A7C8E" w:rsidRDefault="006D3993" w:rsidP="00EF54BB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Os Atores acessam o sistema via login e  senha, e o sistema autentica seu nível de permissão</w:t>
            </w:r>
            <w:r w:rsidR="00EF54BB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  <w:tc>
          <w:tcPr>
            <w:tcW w:w="1377" w:type="dxa"/>
            <w:vAlign w:val="center"/>
          </w:tcPr>
          <w:p w:rsidR="006D3993" w:rsidRPr="001A7C8E" w:rsidRDefault="00AE68F2" w:rsidP="006D3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F5</w:t>
            </w:r>
            <w:r w:rsidR="00EF54BB">
              <w:rPr>
                <w:rFonts w:ascii="Arial" w:hAnsi="Arial" w:cs="Arial"/>
                <w:sz w:val="24"/>
                <w:szCs w:val="24"/>
              </w:rPr>
              <w:t>: Atutenticar usuário</w:t>
            </w:r>
          </w:p>
        </w:tc>
      </w:tr>
    </w:tbl>
    <w:p w:rsidR="006D3993" w:rsidRPr="001A7C8E" w:rsidRDefault="006D3993" w:rsidP="0033744E">
      <w:pPr>
        <w:rPr>
          <w:rFonts w:ascii="Arial" w:hAnsi="Arial" w:cs="Arial"/>
          <w:sz w:val="24"/>
          <w:szCs w:val="24"/>
        </w:rPr>
      </w:pPr>
    </w:p>
    <w:p w:rsidR="0033744E" w:rsidRPr="001A7C8E" w:rsidRDefault="0033744E" w:rsidP="0033744E">
      <w:pPr>
        <w:rPr>
          <w:rFonts w:ascii="Arial" w:hAnsi="Arial" w:cs="Arial"/>
          <w:sz w:val="24"/>
          <w:szCs w:val="24"/>
        </w:rPr>
      </w:pPr>
    </w:p>
    <w:p w:rsidR="0033744E" w:rsidRPr="001A7C8E" w:rsidRDefault="0033744E" w:rsidP="0033744E">
      <w:pPr>
        <w:rPr>
          <w:rFonts w:ascii="Arial" w:hAnsi="Arial" w:cs="Arial"/>
          <w:sz w:val="24"/>
          <w:szCs w:val="24"/>
        </w:rPr>
      </w:pPr>
    </w:p>
    <w:p w:rsidR="0033744E" w:rsidRPr="001A7C8E" w:rsidRDefault="0033744E" w:rsidP="0033744E">
      <w:pPr>
        <w:rPr>
          <w:rFonts w:ascii="Arial" w:hAnsi="Arial" w:cs="Arial"/>
          <w:sz w:val="24"/>
          <w:szCs w:val="24"/>
        </w:rPr>
      </w:pPr>
    </w:p>
    <w:p w:rsidR="000E04E2" w:rsidRPr="001A7C8E" w:rsidRDefault="000E04E2" w:rsidP="000E04E2">
      <w:pPr>
        <w:pStyle w:val="Ttulo1"/>
        <w:rPr>
          <w:szCs w:val="24"/>
        </w:rPr>
      </w:pPr>
      <w:bookmarkStart w:id="17" w:name="_Toc61751276"/>
      <w:bookmarkStart w:id="18" w:name="_Toc384910899"/>
      <w:bookmarkEnd w:id="17"/>
      <w:bookmarkEnd w:id="18"/>
      <w:r w:rsidRPr="001A7C8E">
        <w:rPr>
          <w:i/>
          <w:iCs/>
          <w:szCs w:val="24"/>
        </w:rPr>
        <w:br w:type="page"/>
      </w:r>
      <w:bookmarkStart w:id="19" w:name="_Toc61751277"/>
      <w:bookmarkStart w:id="20" w:name="_Toc384910900"/>
      <w:r w:rsidRPr="001A7C8E">
        <w:rPr>
          <w:szCs w:val="24"/>
        </w:rPr>
        <w:lastRenderedPageBreak/>
        <w:t>Lista de Conceitos (Entidades) com Operações Cadastrais</w:t>
      </w:r>
      <w:bookmarkEnd w:id="19"/>
      <w:bookmarkEnd w:id="20"/>
    </w:p>
    <w:p w:rsidR="006D3993" w:rsidRPr="001A7C8E" w:rsidRDefault="006D3993" w:rsidP="006D399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390"/>
        <w:gridCol w:w="4390"/>
      </w:tblGrid>
      <w:tr w:rsidR="00676C41" w:rsidRPr="001A7C8E" w:rsidTr="00676C41">
        <w:tc>
          <w:tcPr>
            <w:tcW w:w="4390" w:type="dxa"/>
            <w:vAlign w:val="center"/>
          </w:tcPr>
          <w:p w:rsidR="00676C41" w:rsidRPr="001A7C8E" w:rsidRDefault="00676C41" w:rsidP="00676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4390" w:type="dxa"/>
            <w:vAlign w:val="center"/>
          </w:tcPr>
          <w:p w:rsidR="00676C41" w:rsidRPr="001A7C8E" w:rsidRDefault="00676C41" w:rsidP="00676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676C41" w:rsidRPr="001A7C8E" w:rsidTr="00676C41"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Instituição</w:t>
            </w:r>
          </w:p>
        </w:tc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Entidade que irá possuir o cadastro da instituição que utilizará o sistema</w:t>
            </w:r>
          </w:p>
        </w:tc>
      </w:tr>
      <w:tr w:rsidR="00676C41" w:rsidRPr="001A7C8E" w:rsidTr="00676C41"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Cargos</w:t>
            </w:r>
          </w:p>
        </w:tc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Entidade que vai registrar os cargos que os colaboradores podem possuir.</w:t>
            </w:r>
          </w:p>
        </w:tc>
      </w:tr>
      <w:tr w:rsidR="00676C41" w:rsidRPr="001A7C8E" w:rsidTr="00676C41"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Competência</w:t>
            </w:r>
          </w:p>
        </w:tc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Entidade que vai registrar todas as possíveis competencias que existem e possam ser selecionaveis</w:t>
            </w:r>
          </w:p>
        </w:tc>
      </w:tr>
      <w:tr w:rsidR="00676C41" w:rsidRPr="001A7C8E" w:rsidTr="00676C41"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Curso</w:t>
            </w:r>
          </w:p>
        </w:tc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Entidade que vai registrar todos os cursos de formações</w:t>
            </w:r>
          </w:p>
        </w:tc>
      </w:tr>
      <w:tr w:rsidR="00676C41" w:rsidRPr="001A7C8E" w:rsidTr="00676C41">
        <w:tc>
          <w:tcPr>
            <w:tcW w:w="4390" w:type="dxa"/>
            <w:vAlign w:val="center"/>
          </w:tcPr>
          <w:p w:rsidR="00676C41" w:rsidRPr="001A7C8E" w:rsidRDefault="009D5F7E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Formacão</w:t>
            </w:r>
          </w:p>
        </w:tc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Entidade que registra a formação do colaborador</w:t>
            </w:r>
          </w:p>
        </w:tc>
      </w:tr>
      <w:tr w:rsidR="00676C41" w:rsidRPr="001A7C8E" w:rsidTr="00676C41"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Colaboradores</w:t>
            </w:r>
          </w:p>
        </w:tc>
        <w:tc>
          <w:tcPr>
            <w:tcW w:w="4390" w:type="dxa"/>
            <w:vAlign w:val="center"/>
          </w:tcPr>
          <w:p w:rsidR="00676C41" w:rsidRPr="001A7C8E" w:rsidRDefault="00676C41" w:rsidP="00676C41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Entidade principal,que registra os dados dos colaboradores que são a peça chave pro funcionamento do sistema</w:t>
            </w:r>
          </w:p>
        </w:tc>
      </w:tr>
    </w:tbl>
    <w:p w:rsidR="006D3993" w:rsidRPr="001A7C8E" w:rsidRDefault="006D3993" w:rsidP="006D3993">
      <w:pPr>
        <w:rPr>
          <w:rFonts w:ascii="Arial" w:hAnsi="Arial" w:cs="Arial"/>
          <w:sz w:val="24"/>
          <w:szCs w:val="24"/>
        </w:rPr>
      </w:pPr>
    </w:p>
    <w:p w:rsidR="006D3993" w:rsidRPr="001A7C8E" w:rsidRDefault="006D3993" w:rsidP="006D3993">
      <w:pPr>
        <w:rPr>
          <w:rFonts w:ascii="Arial" w:hAnsi="Arial" w:cs="Arial"/>
          <w:sz w:val="24"/>
          <w:szCs w:val="24"/>
        </w:rPr>
      </w:pPr>
    </w:p>
    <w:p w:rsidR="00676C41" w:rsidRPr="001A7C8E" w:rsidRDefault="00676C41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 w:type="page"/>
      </w:r>
    </w:p>
    <w:p w:rsidR="00676C41" w:rsidRPr="001A7C8E" w:rsidRDefault="00676C41" w:rsidP="006D3993">
      <w:pPr>
        <w:rPr>
          <w:rFonts w:ascii="Arial" w:hAnsi="Arial" w:cs="Arial"/>
          <w:sz w:val="24"/>
          <w:szCs w:val="24"/>
        </w:rPr>
      </w:pPr>
    </w:p>
    <w:p w:rsidR="000E04E2" w:rsidRPr="001A7C8E" w:rsidRDefault="000E04E2" w:rsidP="000E04E2">
      <w:pPr>
        <w:pStyle w:val="Ttulo1"/>
        <w:rPr>
          <w:szCs w:val="24"/>
        </w:rPr>
      </w:pPr>
      <w:bookmarkStart w:id="21" w:name="_Toc61751278"/>
      <w:bookmarkStart w:id="22" w:name="_Toc384910901"/>
      <w:r w:rsidRPr="001A7C8E">
        <w:rPr>
          <w:szCs w:val="24"/>
        </w:rPr>
        <w:t>Lista de Relatórios e outras Consultas</w:t>
      </w:r>
      <w:bookmarkEnd w:id="21"/>
      <w:bookmarkEnd w:id="22"/>
    </w:p>
    <w:p w:rsidR="006D3993" w:rsidRPr="001A7C8E" w:rsidRDefault="006D3993" w:rsidP="006D3993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00"/>
        <w:gridCol w:w="4680"/>
      </w:tblGrid>
      <w:tr w:rsidR="000E04E2" w:rsidRPr="001A7C8E" w:rsidTr="004B71EC">
        <w:trPr>
          <w:trHeight w:val="433"/>
        </w:trPr>
        <w:tc>
          <w:tcPr>
            <w:tcW w:w="3600" w:type="dxa"/>
            <w:vAlign w:val="center"/>
          </w:tcPr>
          <w:p w:rsidR="000E04E2" w:rsidRPr="001A7C8E" w:rsidRDefault="000E04E2" w:rsidP="004B71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4680" w:type="dxa"/>
            <w:vAlign w:val="center"/>
          </w:tcPr>
          <w:p w:rsidR="000E04E2" w:rsidRPr="001A7C8E" w:rsidRDefault="000E04E2" w:rsidP="004B71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Referências Cruzadas</w:t>
            </w:r>
          </w:p>
        </w:tc>
      </w:tr>
      <w:tr w:rsidR="006160CD" w:rsidRPr="001A7C8E" w:rsidTr="004B71EC">
        <w:trPr>
          <w:trHeight w:val="409"/>
        </w:trPr>
        <w:tc>
          <w:tcPr>
            <w:tcW w:w="3600" w:type="dxa"/>
            <w:vAlign w:val="center"/>
          </w:tcPr>
          <w:p w:rsidR="006160CD" w:rsidRPr="001A7C8E" w:rsidRDefault="006160CD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Mapeamento de competências</w:t>
            </w:r>
          </w:p>
        </w:tc>
        <w:tc>
          <w:tcPr>
            <w:tcW w:w="4680" w:type="dxa"/>
            <w:vAlign w:val="center"/>
          </w:tcPr>
          <w:p w:rsidR="006160CD" w:rsidRPr="001A7C8E" w:rsidRDefault="00CF122F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F1: manter competência; F6: gerar relatório de mapeamento de competência; F7: gerenciamento da instituição.</w:t>
            </w:r>
          </w:p>
        </w:tc>
      </w:tr>
      <w:tr w:rsidR="006160CD" w:rsidRPr="001A7C8E" w:rsidTr="004B71EC">
        <w:trPr>
          <w:trHeight w:val="428"/>
        </w:trPr>
        <w:tc>
          <w:tcPr>
            <w:tcW w:w="3600" w:type="dxa"/>
            <w:vAlign w:val="center"/>
          </w:tcPr>
          <w:p w:rsidR="006160CD" w:rsidRPr="001A7C8E" w:rsidRDefault="006160CD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Consulta de colaboradores</w:t>
            </w:r>
          </w:p>
        </w:tc>
        <w:tc>
          <w:tcPr>
            <w:tcW w:w="4680" w:type="dxa"/>
            <w:vAlign w:val="center"/>
          </w:tcPr>
          <w:p w:rsidR="006160CD" w:rsidRPr="001A7C8E" w:rsidRDefault="00CF122F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F2: manter usuário. F5: autenticar usuário.</w:t>
            </w:r>
          </w:p>
        </w:tc>
      </w:tr>
      <w:tr w:rsidR="006160CD" w:rsidRPr="001A7C8E" w:rsidTr="004B71EC">
        <w:trPr>
          <w:trHeight w:val="406"/>
        </w:trPr>
        <w:tc>
          <w:tcPr>
            <w:tcW w:w="3600" w:type="dxa"/>
            <w:vAlign w:val="center"/>
          </w:tcPr>
          <w:p w:rsidR="006160CD" w:rsidRPr="001A7C8E" w:rsidRDefault="006160CD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Relatório de obsolescências</w:t>
            </w:r>
          </w:p>
        </w:tc>
        <w:tc>
          <w:tcPr>
            <w:tcW w:w="4680" w:type="dxa"/>
            <w:vAlign w:val="center"/>
          </w:tcPr>
          <w:p w:rsidR="006160CD" w:rsidRPr="001A7C8E" w:rsidRDefault="00CF122F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F4: enviar email.</w:t>
            </w:r>
          </w:p>
        </w:tc>
      </w:tr>
      <w:tr w:rsidR="006160CD" w:rsidRPr="001A7C8E" w:rsidTr="004B71EC">
        <w:trPr>
          <w:trHeight w:val="710"/>
        </w:trPr>
        <w:tc>
          <w:tcPr>
            <w:tcW w:w="3600" w:type="dxa"/>
            <w:vAlign w:val="center"/>
          </w:tcPr>
          <w:p w:rsidR="006160CD" w:rsidRPr="001A7C8E" w:rsidRDefault="006160CD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Relatório de atualizações (competências,formações)</w:t>
            </w:r>
          </w:p>
        </w:tc>
        <w:tc>
          <w:tcPr>
            <w:tcW w:w="4680" w:type="dxa"/>
            <w:vAlign w:val="center"/>
          </w:tcPr>
          <w:p w:rsidR="006160CD" w:rsidRPr="001A7C8E" w:rsidRDefault="00CF122F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F8: atualizar perfil do colaborador; F1: manter competência</w:t>
            </w:r>
          </w:p>
        </w:tc>
      </w:tr>
      <w:tr w:rsidR="006160CD" w:rsidRPr="001A7C8E" w:rsidTr="004B71EC">
        <w:trPr>
          <w:trHeight w:val="423"/>
        </w:trPr>
        <w:tc>
          <w:tcPr>
            <w:tcW w:w="3600" w:type="dxa"/>
            <w:vAlign w:val="center"/>
          </w:tcPr>
          <w:p w:rsidR="006160CD" w:rsidRPr="001A7C8E" w:rsidRDefault="006160CD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Consultas de perfis de usuário</w:t>
            </w:r>
          </w:p>
        </w:tc>
        <w:tc>
          <w:tcPr>
            <w:tcW w:w="4680" w:type="dxa"/>
            <w:vAlign w:val="center"/>
          </w:tcPr>
          <w:p w:rsidR="006160CD" w:rsidRPr="001A7C8E" w:rsidRDefault="00CF122F" w:rsidP="004B71EC">
            <w:pPr>
              <w:pStyle w:val="normal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F2: manter usuário</w:t>
            </w:r>
          </w:p>
        </w:tc>
      </w:tr>
    </w:tbl>
    <w:p w:rsidR="000E04E2" w:rsidRPr="001A7C8E" w:rsidRDefault="000E04E2" w:rsidP="000E04E2">
      <w:pPr>
        <w:rPr>
          <w:rFonts w:ascii="Arial" w:hAnsi="Arial" w:cs="Arial"/>
          <w:sz w:val="24"/>
          <w:szCs w:val="24"/>
        </w:rPr>
      </w:pPr>
    </w:p>
    <w:p w:rsidR="000E04E2" w:rsidRPr="001A7C8E" w:rsidRDefault="000E04E2" w:rsidP="000E04E2">
      <w:pPr>
        <w:rPr>
          <w:rFonts w:ascii="Arial" w:hAnsi="Arial" w:cs="Arial"/>
          <w:sz w:val="24"/>
          <w:szCs w:val="24"/>
        </w:rPr>
      </w:pPr>
    </w:p>
    <w:p w:rsidR="00613FA0" w:rsidRPr="001A7C8E" w:rsidRDefault="003319E8" w:rsidP="000E04E2">
      <w:pPr>
        <w:rPr>
          <w:rFonts w:ascii="Arial" w:hAnsi="Arial" w:cs="Arial"/>
          <w:i/>
          <w:iCs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t xml:space="preserve"> </w:t>
      </w:r>
    </w:p>
    <w:p w:rsidR="004B5319" w:rsidRPr="001A7C8E" w:rsidRDefault="004B5319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6E4307" w:rsidRPr="001A7C8E" w:rsidRDefault="006E4307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 w:type="page"/>
      </w:r>
    </w:p>
    <w:p w:rsidR="001C5F66" w:rsidRPr="001A7C8E" w:rsidRDefault="001C5F66" w:rsidP="004B5319">
      <w:pPr>
        <w:rPr>
          <w:rFonts w:ascii="Arial" w:hAnsi="Arial" w:cs="Arial"/>
          <w:sz w:val="24"/>
          <w:szCs w:val="24"/>
        </w:rPr>
      </w:pPr>
    </w:p>
    <w:p w:rsidR="00E46AD1" w:rsidRPr="001A7C8E" w:rsidRDefault="00E46AD1" w:rsidP="00613FA0">
      <w:pPr>
        <w:pStyle w:val="Ttulo1"/>
        <w:rPr>
          <w:szCs w:val="24"/>
        </w:rPr>
      </w:pPr>
      <w:bookmarkStart w:id="23" w:name="_Toc384910902"/>
      <w:r w:rsidRPr="001A7C8E">
        <w:rPr>
          <w:szCs w:val="24"/>
        </w:rPr>
        <w:t>Diagrama de Caso de Uso</w:t>
      </w:r>
      <w:bookmarkEnd w:id="23"/>
    </w:p>
    <w:p w:rsidR="00D65298" w:rsidRPr="001A7C8E" w:rsidRDefault="00D65298" w:rsidP="00D65298">
      <w:pPr>
        <w:rPr>
          <w:rFonts w:ascii="Arial" w:hAnsi="Arial" w:cs="Arial"/>
          <w:sz w:val="24"/>
          <w:szCs w:val="24"/>
        </w:rPr>
      </w:pPr>
    </w:p>
    <w:p w:rsidR="00E46AD1" w:rsidRPr="001A7C8E" w:rsidRDefault="00E46AD1" w:rsidP="00E46AD1">
      <w:pPr>
        <w:rPr>
          <w:rFonts w:ascii="Arial" w:hAnsi="Arial" w:cs="Arial"/>
          <w:sz w:val="24"/>
          <w:szCs w:val="24"/>
        </w:rPr>
      </w:pPr>
    </w:p>
    <w:p w:rsidR="00E46AD1" w:rsidRPr="001A7C8E" w:rsidRDefault="00E46AD1" w:rsidP="00E46AD1">
      <w:pPr>
        <w:rPr>
          <w:rFonts w:ascii="Arial" w:hAnsi="Arial" w:cs="Arial"/>
          <w:sz w:val="24"/>
          <w:szCs w:val="24"/>
        </w:rPr>
      </w:pPr>
    </w:p>
    <w:p w:rsidR="00E46AD1" w:rsidRPr="001A7C8E" w:rsidRDefault="001C5F66" w:rsidP="00F820C4">
      <w:pPr>
        <w:tabs>
          <w:tab w:val="left" w:pos="2703"/>
        </w:tabs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31108" cy="4231730"/>
            <wp:effectExtent l="19050" t="0" r="0" b="0"/>
            <wp:docPr id="26" name="Imagem 26" descr="C:\Users\junior\Desktop\faculdade\5semestre\projeto_integrador\casos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unior\Desktop\faculdade\5semestre\projeto_integrador\casosdeus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077" cy="423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1CA" w:rsidRPr="001A7C8E">
        <w:rPr>
          <w:rFonts w:ascii="Arial" w:hAnsi="Arial" w:cs="Arial"/>
          <w:sz w:val="24"/>
          <w:szCs w:val="24"/>
        </w:rPr>
        <w:br w:type="page"/>
      </w:r>
      <w:r w:rsidR="00F820C4" w:rsidRPr="001A7C8E">
        <w:rPr>
          <w:rFonts w:ascii="Arial" w:hAnsi="Arial" w:cs="Arial"/>
          <w:sz w:val="24"/>
          <w:szCs w:val="24"/>
        </w:rPr>
        <w:lastRenderedPageBreak/>
        <w:tab/>
      </w:r>
    </w:p>
    <w:p w:rsidR="00F820C4" w:rsidRPr="001A7C8E" w:rsidRDefault="00F820C4" w:rsidP="00F820C4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E46AD1" w:rsidRPr="001A7C8E" w:rsidRDefault="00E46AD1" w:rsidP="00613FA0">
      <w:pPr>
        <w:pStyle w:val="Ttulo1"/>
        <w:rPr>
          <w:szCs w:val="24"/>
        </w:rPr>
      </w:pPr>
      <w:bookmarkStart w:id="24" w:name="_Toc384910903"/>
      <w:r w:rsidRPr="001A7C8E">
        <w:rPr>
          <w:szCs w:val="24"/>
        </w:rPr>
        <w:t>Caso de uso expandido</w:t>
      </w:r>
      <w:bookmarkEnd w:id="24"/>
    </w:p>
    <w:p w:rsidR="009621CA" w:rsidRPr="001A7C8E" w:rsidRDefault="009621CA" w:rsidP="009621CA">
      <w:pPr>
        <w:rPr>
          <w:rFonts w:ascii="Arial" w:hAnsi="Arial" w:cs="Arial"/>
          <w:sz w:val="24"/>
          <w:szCs w:val="24"/>
        </w:rPr>
      </w:pPr>
    </w:p>
    <w:tbl>
      <w:tblPr>
        <w:tblW w:w="901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60"/>
        <w:gridCol w:w="6255"/>
      </w:tblGrid>
      <w:tr w:rsidR="001C5F66" w:rsidRPr="001A7C8E" w:rsidTr="00496C0B">
        <w:trPr>
          <w:trHeight w:val="28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Nome: CUE 01</w:t>
            </w:r>
          </w:p>
        </w:tc>
        <w:tc>
          <w:tcPr>
            <w:tcW w:w="6255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Cadastrar Competências</w:t>
            </w:r>
          </w:p>
        </w:tc>
      </w:tr>
      <w:tr w:rsidR="001C5F66" w:rsidRPr="001A7C8E" w:rsidTr="00496C0B">
        <w:trPr>
          <w:trHeight w:val="28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Descrição:</w:t>
            </w:r>
          </w:p>
        </w:tc>
        <w:tc>
          <w:tcPr>
            <w:tcW w:w="6255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É o caso onde ocorrem os registros das competências, que poderão ser selecionáveis ao fazer o cadastro do colaborador, para designar quais são suas competências.</w:t>
            </w:r>
          </w:p>
        </w:tc>
      </w:tr>
      <w:tr w:rsidR="001C5F66" w:rsidRPr="001A7C8E" w:rsidTr="00496C0B">
        <w:trPr>
          <w:trHeight w:val="30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Requisitos:</w:t>
            </w:r>
          </w:p>
        </w:tc>
        <w:tc>
          <w:tcPr>
            <w:tcW w:w="6255" w:type="dxa"/>
          </w:tcPr>
          <w:p w:rsidR="001C5F66" w:rsidRPr="001A7C8E" w:rsidRDefault="00F521C9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F1: manter competência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C5F66" w:rsidRPr="001A7C8E" w:rsidTr="00496C0B">
        <w:trPr>
          <w:trHeight w:val="30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Atores:</w:t>
            </w:r>
          </w:p>
        </w:tc>
        <w:tc>
          <w:tcPr>
            <w:tcW w:w="6255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Administrador</w:t>
            </w:r>
            <w:r w:rsidR="00050F79" w:rsidRPr="001A7C8E">
              <w:rPr>
                <w:rFonts w:ascii="Arial" w:hAnsi="Arial" w:cs="Arial"/>
                <w:color w:val="auto"/>
                <w:sz w:val="24"/>
                <w:szCs w:val="24"/>
              </w:rPr>
              <w:t>,Professor, Coordenador</w:t>
            </w:r>
          </w:p>
        </w:tc>
      </w:tr>
      <w:tr w:rsidR="001C5F66" w:rsidRPr="001A7C8E" w:rsidTr="00496C0B">
        <w:trPr>
          <w:trHeight w:val="30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Pré-condições:</w:t>
            </w:r>
          </w:p>
        </w:tc>
        <w:tc>
          <w:tcPr>
            <w:tcW w:w="6255" w:type="dxa"/>
          </w:tcPr>
          <w:p w:rsidR="00050F79" w:rsidRPr="001A7C8E" w:rsidRDefault="00050F79" w:rsidP="00050F79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C5F66" w:rsidRPr="001A7C8E" w:rsidTr="00496C0B">
        <w:trPr>
          <w:trHeight w:val="30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Fluxo Principal:</w:t>
            </w:r>
          </w:p>
        </w:tc>
        <w:tc>
          <w:tcPr>
            <w:tcW w:w="6255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Na página inicial haverá uma área de login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2. O usuário vai inserir ali seu nome de usuário e sua senha e clicará em OK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3. O programa verificará se os dois campos foram preenchidos, se usuário e senha estão corretos e se o nível de permissão deste usuário é 0, para que ele possa ter as visualizações corretas.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4. O Sistema exibirá os menus.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5. O Administrador seleciona a opção “competências”.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6. O administrador clica em “cadastrar competência” e insere o nome da competência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C5F66" w:rsidRPr="001A7C8E" w:rsidTr="006E4307">
        <w:trPr>
          <w:trHeight w:val="600"/>
        </w:trPr>
        <w:tc>
          <w:tcPr>
            <w:tcW w:w="2760" w:type="dxa"/>
            <w:tcBorders>
              <w:bottom w:val="nil"/>
            </w:tcBorders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Fluxo Alternativo/Variantes:</w:t>
            </w:r>
          </w:p>
        </w:tc>
        <w:tc>
          <w:tcPr>
            <w:tcW w:w="6255" w:type="dxa"/>
            <w:tcBorders>
              <w:bottom w:val="nil"/>
            </w:tcBorders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3a) O sistema alerta caso não esteja correto o usuário e a  senha.</w:t>
            </w:r>
          </w:p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6a) O sistema alerta caso já tenha a competência na lista.</w:t>
            </w:r>
          </w:p>
        </w:tc>
      </w:tr>
      <w:tr w:rsidR="006E4307" w:rsidRPr="001A7C8E" w:rsidTr="006E4307">
        <w:trPr>
          <w:trHeight w:val="95"/>
        </w:trPr>
        <w:tc>
          <w:tcPr>
            <w:tcW w:w="9015" w:type="dxa"/>
            <w:gridSpan w:val="2"/>
            <w:tcBorders>
              <w:top w:val="nil"/>
            </w:tcBorders>
          </w:tcPr>
          <w:p w:rsidR="006E4307" w:rsidRPr="001A7C8E" w:rsidRDefault="006E4307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C5F66" w:rsidRPr="001A7C8E" w:rsidTr="00496C0B">
        <w:trPr>
          <w:trHeight w:val="28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Pós-condições:</w:t>
            </w:r>
          </w:p>
        </w:tc>
        <w:tc>
          <w:tcPr>
            <w:tcW w:w="6255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color w:val="auto"/>
                <w:sz w:val="24"/>
                <w:szCs w:val="24"/>
              </w:rPr>
              <w:t>O administrador cadastrou e excluiu as competências.</w:t>
            </w:r>
          </w:p>
        </w:tc>
      </w:tr>
      <w:tr w:rsidR="001C5F66" w:rsidRPr="001A7C8E" w:rsidTr="00496C0B">
        <w:trPr>
          <w:trHeight w:val="280"/>
        </w:trPr>
        <w:tc>
          <w:tcPr>
            <w:tcW w:w="2760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color w:val="auto"/>
                <w:sz w:val="24"/>
                <w:szCs w:val="24"/>
              </w:rPr>
              <w:t>Restrições:</w:t>
            </w:r>
          </w:p>
        </w:tc>
        <w:tc>
          <w:tcPr>
            <w:tcW w:w="6255" w:type="dxa"/>
          </w:tcPr>
          <w:p w:rsidR="001C5F66" w:rsidRPr="001A7C8E" w:rsidRDefault="001C5F66" w:rsidP="00496C0B">
            <w:pPr>
              <w:pStyle w:val="normal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7"/>
        <w:gridCol w:w="6063"/>
      </w:tblGrid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Nome: CUE 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Cadastrar colaboradores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Através deste caso de uso poderão ser registrados os dados para que se possa ter acesso ao sistema. Nele serão separados os níveis de permissão, onde será definido quem é professor, coordenador de curso ou administrador, para que cada um visualize o conteúdo que lhe é permitido. O Administrador é quem faz o cadastro básico (usuário, senha, cpf do colaborador e nível de permissão), após o primeiro acesso o colaborador termina o cadastro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F521C9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F2: manter usuário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Professor, coordenador e 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1.Que esse faça parte da instituição.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Que tenha efetuado login como administrador.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Na página inicial haverá uma área de login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O usuário vai inserir ali seu nome de usuário e sua senha e clicará em OK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3. O programa verificará se os dois campos foram preenchidos, se usuário e senha estão corretos e qual é o nível de permissão deste usuário, para que ele possa ter as visualizações corretas.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4. Na área do administrador haverá o menu colaboradores.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5. Dentro este haverá a opção Cadastrar colaborador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6. O Administrador entrará nessa área e incluirá os dados referentes ao colaborador.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7. O colaborador acessará sua conta e incluirá em seu cadastro seus dados pessoais, obrigatoriamente.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8. Os níveis de permissão só serão a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alterados pelo administrador.</w:t>
            </w:r>
          </w:p>
        </w:tc>
      </w:tr>
      <w:tr w:rsidR="006E4307" w:rsidRPr="001A7C8E" w:rsidTr="006E4307">
        <w:trPr>
          <w:trHeight w:val="1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Alternativo/Variantes: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3a) O sistema alerta caso não esteja correto o usuário e a  senha.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6a) O sistema alerta caso já tenha um usuario cadastrado para esse cpf.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1.O administrador cadastrou, visualizou e excluiu um colaborador.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O Professor e o Colaborador visualizaram e atualizaram seus dados.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Restrições: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7"/>
        <w:gridCol w:w="5983"/>
      </w:tblGrid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E51DB6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Nome: CUE 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Esqueci minha senha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Caso o usuário tenha esquecido sua senha, poderá alterá-la informando o número do seu cpf e irá a opção de trocar a senha por emai. Ocorrência: Todos os níveis de permissão.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AE68F2" w:rsidP="00AE68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F2: manter usuário; F3: recuperar senha, F5: autenticar usuário.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Professor, coordenador e 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1.Que esse faça parte da instituição.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Que tenha um email valido no seu cadastro.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 Na página inicial haverá uma área de login com o link “esqueci minha senha”.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O usuário clica no link, que o redirecionará para um formulário onde ele deve inserir o seu cpf.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3. Se estiver correto, ele irá mandar um email com as instruções para a troca da senha.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4. A página redireciona para a Index (Página de login)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C70E28">
        <w:trPr>
          <w:trHeight w:val="7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Alternativo/Variantes: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3a) Se não houver esse cpf, ou não haja email cadastrado na conta, o sistema avisa.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Usuário recebeu um email com as informações pra troca de senha.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Restrições: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/>
      </w:r>
      <w:r w:rsidRPr="001A7C8E">
        <w:rPr>
          <w:rFonts w:ascii="Arial" w:hAnsi="Arial" w:cs="Arial"/>
          <w:sz w:val="24"/>
          <w:szCs w:val="24"/>
        </w:rPr>
        <w:br/>
      </w: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8"/>
        <w:gridCol w:w="6042"/>
      </w:tblGrid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Nome: CUE 0</w:t>
            </w:r>
            <w:r w:rsidR="00C60DE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Autenticação de usuário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C60DED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Caso onde é </w:t>
            </w:r>
            <w:r w:rsidR="00C60DED">
              <w:rPr>
                <w:rFonts w:ascii="Arial" w:hAnsi="Arial" w:cs="Arial"/>
                <w:sz w:val="24"/>
                <w:szCs w:val="24"/>
              </w:rPr>
              <w:t>c</w:t>
            </w:r>
            <w:r w:rsidRPr="001A7C8E">
              <w:rPr>
                <w:rFonts w:ascii="Arial" w:hAnsi="Arial" w:cs="Arial"/>
                <w:sz w:val="24"/>
                <w:szCs w:val="24"/>
              </w:rPr>
              <w:t>ontrolado o nível de permissão do usuário, verificando se ele é um professor, um coordenador ou um administrador para que eles possam visualizar os seus respectivos conteúdos, assim como verifica se este tem ou não um cadastro no BD.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C60DED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F5: autenticar usuário.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Professor, coordenador e 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1.Que esse faça parte da instituição.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2. Que efetue </w:t>
            </w:r>
            <w:r w:rsidRPr="001A7C8E">
              <w:rPr>
                <w:rFonts w:ascii="Arial" w:hAnsi="Arial" w:cs="Arial"/>
                <w:i/>
                <w:iCs/>
                <w:sz w:val="24"/>
                <w:szCs w:val="24"/>
              </w:rPr>
              <w:t>login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1.Na página inicial haverá uma área de login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O usuário vai inserir ali seu nome de usuário e sua senha e clicará em ENTRAR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3. O programa verificará se os dois campos foram preenchidos, se usuário e senha estão corretos e qual é o nível de permissão deste usuário, para que ele possa ter as visualizações corretas.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4. Caso seu nível de permissão seja 0 (administrador), ele poderá visualizar a alterar todo e qualquer cadastro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5. Caso seu nível seja 1 (coordenador de curso), ele visualiza os cadastros de todos os professores, mas pode alterar apenas o seu.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6. Caso seu nível seja 2 (professor), ele irá visualizar a alterar apenas os seus dados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E28" w:rsidRPr="001A7C8E" w:rsidTr="00C70E28">
        <w:trPr>
          <w:trHeight w:val="8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C70E28" w:rsidRPr="001A7C8E" w:rsidRDefault="00C70E28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Alternativo/Variantes: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C70E28" w:rsidRPr="001A7C8E" w:rsidRDefault="00C70E28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3) o sistema alertara se houver falha na validação dos dados.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1.O usuário inseriu seus dados de acesso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O sistema verificou se estavam corretos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3. O sistema verificou qual era o nível de permissão deste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4. O usuário acessou o banco de competências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Restrições: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1.Se o indivíduo não tiver um cadastro, a autenticação de seu nível não ocorrerá, já que este não poderá </w:t>
            </w:r>
            <w:r w:rsidRPr="001A7C8E">
              <w:rPr>
                <w:rFonts w:ascii="Arial" w:hAnsi="Arial" w:cs="Arial"/>
                <w:sz w:val="24"/>
                <w:szCs w:val="24"/>
              </w:rPr>
              <w:lastRenderedPageBreak/>
              <w:t>logar</w:t>
            </w:r>
          </w:p>
        </w:tc>
      </w:tr>
    </w:tbl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lastRenderedPageBreak/>
        <w:br/>
      </w:r>
      <w:r w:rsidRPr="001A7C8E">
        <w:rPr>
          <w:rFonts w:ascii="Arial" w:hAnsi="Arial" w:cs="Arial"/>
          <w:sz w:val="24"/>
          <w:szCs w:val="24"/>
        </w:rPr>
        <w:br/>
      </w: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3"/>
        <w:gridCol w:w="6057"/>
      </w:tblGrid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Nome: CUE 0</w:t>
            </w:r>
            <w:r w:rsidR="00C60DE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Enviar alerta de obsolescências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 sistema fará uma verificação da realização de atualização de competências pelo usuário, se constar que o usuário está em desuso quanto a esta funcionalidade, o administrador poderá enviar uma mensagem padrão por e-mail alertando-o e solicitando a atualização das suas competências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C60DED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F4: enviar email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coordenador e 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1.Que esse faça parte da instituição.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Que tenham efetuado login.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1.No menu principal haverá a opção “pendências”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Para o administrador terá um botão de “gerar e-mail”, clicando nele, um alerta será enviado aos usuários que possuem pendências.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C70E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Alternativo/Variantes: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1a) Se não houver pendencia para algum usuario, ele nao ira aparecer na lista.</w:t>
            </w:r>
          </w:p>
        </w:tc>
      </w:tr>
      <w:tr w:rsidR="00C70E28" w:rsidRPr="001A7C8E" w:rsidTr="00C70E28">
        <w:trPr>
          <w:trHeight w:val="95"/>
        </w:trPr>
        <w:tc>
          <w:tcPr>
            <w:tcW w:w="0" w:type="auto"/>
            <w:gridSpan w:val="2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C70E28" w:rsidRPr="001A7C8E" w:rsidRDefault="00C70E28" w:rsidP="006E4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1.O usuário foi informado da falta de atualização das suas competências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2.Se o usuário não for administrador, este não poderá enviar o e-mail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Restrições: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1.Se o usuário não tiver nenhuma pendência quanto atualização de competências esse alerta não ocorrerá</w:t>
            </w:r>
          </w:p>
        </w:tc>
      </w:tr>
    </w:tbl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6003"/>
      </w:tblGrid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D2191F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Nome: CUE 0</w:t>
            </w:r>
            <w:r w:rsidR="00D2191F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Lista Colaboradores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É uma área no sistema onde serão listados todos os colaboradores da instituição,e seus respectivos cargos, caso algum colaborador necessite contatar </w:t>
            </w:r>
            <w:r w:rsidRPr="001A7C8E">
              <w:rPr>
                <w:rFonts w:ascii="Arial" w:hAnsi="Arial" w:cs="Arial"/>
                <w:sz w:val="24"/>
                <w:szCs w:val="24"/>
              </w:rPr>
              <w:lastRenderedPageBreak/>
              <w:t>algum outro colaborador.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Requisitos: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C60DED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F2: manter usuário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Professor, coordenador e 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1.Que esse faça parte da instituição.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Que tenha efetuado login.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Na página inicial haverá uma área onde o usuário vai efetuar login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O usuário vai inserir ali seu nome de usuário e sua senha e clicará em ENTRAR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3. O programa verificará se os dois campos foram preenchidos, se usuário e senha estão corretos e qual é o nível de permissão deste usuário, para que ele possa ter as visualizações corretas.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4. No menu principal haverá a opção Colaboradores.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5. Ao acessá-la, visualizará os nomes dos colaboradoress, e seus cargos, ao clicar, será redirecionado a pagina de cada perfil para checar informações de contatos.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C70E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Alternativo/Variantes: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E28" w:rsidRPr="001A7C8E" w:rsidTr="00C70E28">
        <w:trPr>
          <w:trHeight w:val="95"/>
        </w:trPr>
        <w:tc>
          <w:tcPr>
            <w:tcW w:w="0" w:type="auto"/>
            <w:gridSpan w:val="2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C70E28" w:rsidRPr="001A7C8E" w:rsidRDefault="00C70E28" w:rsidP="006E4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1.Usuario visualizou os dados dos colaboradores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2.Usuario visualizou o perfil deles. 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Restrições: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307" w:rsidRPr="001A7C8E" w:rsidRDefault="006E4307" w:rsidP="006E4307">
      <w:pPr>
        <w:suppressAutoHyphens w:val="0"/>
        <w:overflowPunct/>
        <w:autoSpaceDE/>
        <w:autoSpaceDN/>
        <w:adjustRightInd/>
        <w:spacing w:after="240"/>
        <w:textAlignment w:val="auto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8"/>
        <w:gridCol w:w="6032"/>
      </w:tblGrid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D2191F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Nome: CUE </w:t>
            </w:r>
            <w:proofErr w:type="gramStart"/>
            <w:r w:rsidR="00D2191F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Mapear competências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É uma saída que exibirá uma lista com o nome da competência e a quantidade de colaboradores que a possuem. Através disso será possível analisar a falta ou excesso de profissionais competentes no sistema para exercer tal competência.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C60DED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F7: gerar relatório de mapeamento de competências, F1: manter competência;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Coordenador e 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1.Que esse faça parte da instituição.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lastRenderedPageBreak/>
              <w:t>2. Que esteja logado como Coordenador ou Administrador.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1.Na página inicial haverá uma área onde o usuário vai efetuar login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O usuário vai inserir ali seu nome de usuário e sua senha e clicará em ENTRAR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3. O programa verificará se os dois campos foram preenchidos, se usuário e senha estão corretos e se o nível de permissão deste usuário é 0, para que ele possa ter as visualizações corretas.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4. No menu principal haverá a opção Competências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5. O usuário acessa esta área, onde terá um link para a página de “mapeamento”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6. A partir destes será possível visualizar o nome da competência e o número de colaboradores que a possuem.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7. Clicando no nome da competência, uma janela será aberta e a lista de colaboradores que a possuem aparecerá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C70E28">
        <w:trPr>
          <w:trHeight w:val="6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Alternativo/Variantes: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 usuario acessou o BDC, visualizou as competências e os colaboradores que as possuem.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Restrições: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0E28" w:rsidRPr="001A7C8E" w:rsidRDefault="00C70E28" w:rsidP="006E4307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</w:p>
    <w:p w:rsidR="00C70E28" w:rsidRPr="001A7C8E" w:rsidRDefault="00C70E28" w:rsidP="006E4307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1"/>
        <w:gridCol w:w="6019"/>
      </w:tblGrid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D2191F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Nome: CUE </w:t>
            </w:r>
            <w:r w:rsidR="00D2191F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Cadastrar Instituição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Cada sistema possui os dados da instituição, onde irá constar nome, cnpj, endereço, logomarca se houver, e tambem a configuração de quantos dias sem atualizações são consideradas pendencias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C60DED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F7: gerenciamento da instituição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1.Que esse faça parte da instituição.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2. Que esteja logado como Administrador</w:t>
            </w:r>
          </w:p>
        </w:tc>
      </w:tr>
      <w:tr w:rsidR="006E4307" w:rsidRPr="001A7C8E" w:rsidTr="006E430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1. Na página inicial haverá uma área de login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2. O usuário vai inserir ali seu nome de usuário e sua 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senha e clicará em ENTRAR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 xml:space="preserve">3. O programa verificará se os dois campos foram 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lastRenderedPageBreak/>
              <w:t xml:space="preserve">preenchidos, se usuário e senha estão corretos e 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qual é o nível de permissão deste usuário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4. O Sistema exibirá os menus.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5.  O sistema irá exibir o menu CONFIGURAÇÕES</w:t>
            </w:r>
          </w:p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6 - será exibido os dados da empresa, que devem ser configurados inicialmente no sistema.</w:t>
            </w:r>
          </w:p>
        </w:tc>
      </w:tr>
      <w:tr w:rsidR="006E4307" w:rsidRPr="001A7C8E" w:rsidTr="00C70E28">
        <w:trPr>
          <w:trHeight w:val="6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 Alternativo/Variantes: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5a) Caso não esteja logado  como Administrador, o usuário não encontrará o menu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sz w:val="24"/>
                <w:szCs w:val="24"/>
              </w:rPr>
              <w:t>O Administrador configurou os dados da empresa.</w:t>
            </w:r>
          </w:p>
        </w:tc>
      </w:tr>
      <w:tr w:rsidR="006E4307" w:rsidRPr="001A7C8E" w:rsidTr="006E430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A7C8E">
              <w:rPr>
                <w:rFonts w:ascii="Arial" w:hAnsi="Arial" w:cs="Arial"/>
                <w:b/>
                <w:bCs/>
                <w:sz w:val="24"/>
                <w:szCs w:val="24"/>
              </w:rPr>
              <w:t>Restrições: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120" w:type="dxa"/>
              <w:right w:w="75" w:type="dxa"/>
            </w:tcMar>
            <w:hideMark/>
          </w:tcPr>
          <w:p w:rsidR="006E4307" w:rsidRPr="001A7C8E" w:rsidRDefault="006E4307" w:rsidP="006E4307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6E4307" w:rsidRPr="001A7C8E" w:rsidRDefault="006E4307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 w:type="page"/>
      </w:r>
    </w:p>
    <w:p w:rsidR="00050F79" w:rsidRPr="001A7C8E" w:rsidRDefault="00050F79" w:rsidP="009621CA">
      <w:pPr>
        <w:rPr>
          <w:rFonts w:ascii="Arial" w:hAnsi="Arial" w:cs="Arial"/>
          <w:sz w:val="24"/>
          <w:szCs w:val="24"/>
        </w:rPr>
      </w:pPr>
    </w:p>
    <w:p w:rsidR="00E46AD1" w:rsidRPr="001A7C8E" w:rsidRDefault="009621CA" w:rsidP="00613FA0">
      <w:pPr>
        <w:pStyle w:val="Ttulo1"/>
        <w:rPr>
          <w:szCs w:val="24"/>
        </w:rPr>
      </w:pPr>
      <w:bookmarkStart w:id="25" w:name="_Toc384910904"/>
      <w:r w:rsidRPr="001A7C8E">
        <w:rPr>
          <w:szCs w:val="24"/>
        </w:rPr>
        <w:t>Dia</w:t>
      </w:r>
      <w:r w:rsidR="00E46AD1" w:rsidRPr="001A7C8E">
        <w:rPr>
          <w:szCs w:val="24"/>
        </w:rPr>
        <w:t>grama de atividade</w:t>
      </w:r>
      <w:bookmarkEnd w:id="25"/>
    </w:p>
    <w:p w:rsidR="00D65298" w:rsidRPr="001A7C8E" w:rsidRDefault="00D65298" w:rsidP="009621CA">
      <w:pPr>
        <w:rPr>
          <w:rFonts w:ascii="Arial" w:hAnsi="Arial" w:cs="Arial"/>
          <w:sz w:val="24"/>
          <w:szCs w:val="24"/>
        </w:rPr>
      </w:pPr>
    </w:p>
    <w:p w:rsidR="009D5F7E" w:rsidRPr="001A7C8E" w:rsidRDefault="009D5F7E" w:rsidP="009D5F7E">
      <w:pPr>
        <w:jc w:val="center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t>Diagrama 01 – Cadastro de Competência</w:t>
      </w:r>
    </w:p>
    <w:p w:rsidR="00ED6AF8" w:rsidRPr="001A7C8E" w:rsidRDefault="009D5F7E" w:rsidP="009621CA">
      <w:pPr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9543" cy="7166598"/>
            <wp:effectExtent l="19050" t="0" r="0" b="0"/>
            <wp:docPr id="1" name="Imagem 1" descr="C:\Users\Beatriz\Downloads\Diagrama de Atividades - Cadastrar Competências - 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iz\Downloads\Diagrama de Atividades - Cadastrar Competências - 0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82" cy="71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AF8" w:rsidRPr="001A7C8E" w:rsidRDefault="00ED6AF8" w:rsidP="009621CA">
      <w:pPr>
        <w:rPr>
          <w:rFonts w:ascii="Arial" w:hAnsi="Arial" w:cs="Arial"/>
          <w:sz w:val="24"/>
          <w:szCs w:val="24"/>
        </w:rPr>
      </w:pPr>
    </w:p>
    <w:p w:rsidR="00ED6AF8" w:rsidRDefault="00ED6AF8" w:rsidP="00C60DED">
      <w:pPr>
        <w:suppressAutoHyphens w:val="0"/>
        <w:overflowPunct/>
        <w:autoSpaceDE/>
        <w:autoSpaceDN/>
        <w:adjustRightInd/>
        <w:jc w:val="center"/>
        <w:textAlignment w:val="auto"/>
        <w:rPr>
          <w:rFonts w:ascii="Arial" w:hAnsi="Arial" w:cs="Arial"/>
          <w:noProof/>
          <w:sz w:val="24"/>
          <w:szCs w:val="24"/>
        </w:rPr>
      </w:pPr>
      <w:r w:rsidRPr="001A7C8E">
        <w:rPr>
          <w:rFonts w:ascii="Arial" w:hAnsi="Arial" w:cs="Arial"/>
          <w:noProof/>
          <w:sz w:val="24"/>
          <w:szCs w:val="24"/>
        </w:rPr>
        <w:t>Diagrama de Atividades 2 – Cadastrar novo usuário</w:t>
      </w:r>
    </w:p>
    <w:p w:rsidR="00C60DED" w:rsidRPr="001A7C8E" w:rsidRDefault="00C60DED" w:rsidP="00C60DED">
      <w:pPr>
        <w:suppressAutoHyphens w:val="0"/>
        <w:overflowPunct/>
        <w:autoSpaceDE/>
        <w:autoSpaceDN/>
        <w:adjustRightInd/>
        <w:jc w:val="center"/>
        <w:textAlignment w:val="auto"/>
        <w:rPr>
          <w:rFonts w:ascii="Arial" w:hAnsi="Arial" w:cs="Arial"/>
          <w:noProof/>
          <w:sz w:val="24"/>
          <w:szCs w:val="24"/>
        </w:rPr>
      </w:pPr>
    </w:p>
    <w:p w:rsidR="009621CA" w:rsidRPr="001A7C8E" w:rsidRDefault="00ED6AF8" w:rsidP="009621CA">
      <w:pPr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51460" cy="7418889"/>
            <wp:effectExtent l="19050" t="0" r="0" b="0"/>
            <wp:docPr id="6" name="Imagem 2" descr="C:\Users\Beatriz\Downloads\02 Diagrama de atividade - cadastrar usuário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z\Downloads\02 Diagrama de atividade - cadastrar usuário - New Page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60" cy="741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1CA" w:rsidRPr="001A7C8E">
        <w:rPr>
          <w:rFonts w:ascii="Arial" w:hAnsi="Arial" w:cs="Arial"/>
          <w:sz w:val="24"/>
          <w:szCs w:val="24"/>
        </w:rPr>
        <w:br w:type="page"/>
      </w:r>
    </w:p>
    <w:p w:rsidR="00F820C4" w:rsidRPr="001A7C8E" w:rsidRDefault="00E46AD1" w:rsidP="00613FA0">
      <w:pPr>
        <w:pStyle w:val="Ttulo1"/>
        <w:rPr>
          <w:szCs w:val="24"/>
        </w:rPr>
      </w:pPr>
      <w:r w:rsidRPr="001A7C8E">
        <w:rPr>
          <w:szCs w:val="24"/>
        </w:rPr>
        <w:lastRenderedPageBreak/>
        <w:t xml:space="preserve"> </w:t>
      </w:r>
      <w:bookmarkStart w:id="26" w:name="_Toc384910907"/>
      <w:r w:rsidR="00F820C4" w:rsidRPr="001A7C8E">
        <w:rPr>
          <w:szCs w:val="24"/>
        </w:rPr>
        <w:t>Diagrama de classe</w:t>
      </w:r>
      <w:bookmarkEnd w:id="26"/>
    </w:p>
    <w:p w:rsidR="00F820C4" w:rsidRPr="001A7C8E" w:rsidRDefault="00991824" w:rsidP="00F820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4233477"/>
            <wp:effectExtent l="19050" t="0" r="0" b="0"/>
            <wp:docPr id="2" name="Imagem 1" descr="C:\Users\Beatriz\Downloads\DIAGRAMA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iz\Downloads\DIAGRAMA DE CLASS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0C4" w:rsidRPr="001A7C8E">
        <w:rPr>
          <w:rFonts w:ascii="Arial" w:hAnsi="Arial" w:cs="Arial"/>
          <w:sz w:val="24"/>
          <w:szCs w:val="24"/>
        </w:rPr>
        <w:br w:type="page"/>
      </w:r>
    </w:p>
    <w:p w:rsidR="00E46AD1" w:rsidRPr="001A7C8E" w:rsidRDefault="00F820C4" w:rsidP="00613FA0">
      <w:pPr>
        <w:pStyle w:val="Ttulo1"/>
        <w:rPr>
          <w:szCs w:val="24"/>
        </w:rPr>
      </w:pPr>
      <w:bookmarkStart w:id="27" w:name="_Toc384910908"/>
      <w:r w:rsidRPr="001A7C8E">
        <w:rPr>
          <w:szCs w:val="24"/>
        </w:rPr>
        <w:lastRenderedPageBreak/>
        <w:t>Matriz de rastreabilidade</w:t>
      </w:r>
      <w:r w:rsidR="00712EAB" w:rsidRPr="001A7C8E">
        <w:rPr>
          <w:szCs w:val="24"/>
        </w:rPr>
        <w:t xml:space="preserve"> de requisitos</w:t>
      </w:r>
      <w:bookmarkEnd w:id="27"/>
    </w:p>
    <w:p w:rsidR="006A475E" w:rsidRDefault="006A475E" w:rsidP="006A475E">
      <w:pPr>
        <w:rPr>
          <w:rFonts w:ascii="Arial" w:hAnsi="Arial" w:cs="Arial"/>
          <w:sz w:val="24"/>
          <w:szCs w:val="24"/>
        </w:rPr>
      </w:pPr>
    </w:p>
    <w:p w:rsidR="00991824" w:rsidRDefault="00991824" w:rsidP="006A475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492" w:type="dxa"/>
        <w:tblLook w:val="04A0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991824" w:rsidTr="003B77A6">
        <w:tc>
          <w:tcPr>
            <w:tcW w:w="630" w:type="dxa"/>
            <w:vAlign w:val="center"/>
          </w:tcPr>
          <w:p w:rsidR="00991824" w:rsidRDefault="00991824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</w:t>
            </w: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F3</w:t>
            </w: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F4</w:t>
            </w: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F5</w:t>
            </w: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F6</w:t>
            </w: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F7</w:t>
            </w:r>
          </w:p>
        </w:tc>
        <w:tc>
          <w:tcPr>
            <w:tcW w:w="630" w:type="dxa"/>
            <w:vAlign w:val="center"/>
          </w:tcPr>
          <w:p w:rsidR="00991824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F8</w:t>
            </w: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F3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F4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F5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F6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F7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D62657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A6" w:rsidTr="003B77A6"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F8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B77A6" w:rsidRDefault="003B77A6" w:rsidP="003B77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1824" w:rsidRDefault="00991824" w:rsidP="006A475E">
      <w:pPr>
        <w:rPr>
          <w:rFonts w:ascii="Arial" w:hAnsi="Arial" w:cs="Arial"/>
          <w:sz w:val="24"/>
          <w:szCs w:val="24"/>
        </w:rPr>
      </w:pPr>
    </w:p>
    <w:p w:rsidR="00712EAB" w:rsidRPr="001A7C8E" w:rsidRDefault="00712EAB" w:rsidP="00712EAB">
      <w:pPr>
        <w:pStyle w:val="PargrafodaLista"/>
        <w:rPr>
          <w:rFonts w:ascii="Arial" w:hAnsi="Arial" w:cs="Arial"/>
          <w:sz w:val="24"/>
          <w:szCs w:val="24"/>
        </w:rPr>
      </w:pPr>
    </w:p>
    <w:p w:rsidR="006A475E" w:rsidRPr="001A7C8E" w:rsidRDefault="006A475E" w:rsidP="00F820C4">
      <w:pPr>
        <w:pStyle w:val="PargrafodaLista"/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 w:type="page"/>
      </w:r>
    </w:p>
    <w:p w:rsidR="00BB2DE3" w:rsidRPr="001A7C8E" w:rsidRDefault="00995EBF" w:rsidP="003E0986">
      <w:pPr>
        <w:pStyle w:val="Ttulo1"/>
        <w:rPr>
          <w:szCs w:val="24"/>
        </w:rPr>
      </w:pPr>
      <w:bookmarkStart w:id="28" w:name="_Toc384910909"/>
      <w:r w:rsidRPr="001A7C8E">
        <w:rPr>
          <w:szCs w:val="24"/>
        </w:rPr>
        <w:lastRenderedPageBreak/>
        <w:t>Telas</w:t>
      </w:r>
      <w:bookmarkEnd w:id="28"/>
      <w:r w:rsidR="003E0986" w:rsidRPr="001A7C8E">
        <w:rPr>
          <w:szCs w:val="24"/>
        </w:rPr>
        <w:t xml:space="preserve"> </w:t>
      </w:r>
    </w:p>
    <w:p w:rsidR="00F820C4" w:rsidRPr="001A7C8E" w:rsidRDefault="00F820C4" w:rsidP="00F820C4">
      <w:pPr>
        <w:rPr>
          <w:rFonts w:ascii="Arial" w:hAnsi="Arial" w:cs="Arial"/>
          <w:sz w:val="24"/>
          <w:szCs w:val="24"/>
        </w:rPr>
      </w:pPr>
    </w:p>
    <w:p w:rsidR="00613FA0" w:rsidRPr="001A7C8E" w:rsidRDefault="003E0986" w:rsidP="00613FA0">
      <w:pPr>
        <w:rPr>
          <w:rFonts w:ascii="Arial" w:hAnsi="Arial" w:cs="Arial"/>
          <w:sz w:val="24"/>
          <w:szCs w:val="24"/>
        </w:rPr>
      </w:pPr>
      <w:r w:rsidRPr="001A7C8E">
        <w:rPr>
          <w:rFonts w:ascii="Arial" w:hAnsi="Arial" w:cs="Arial"/>
          <w:sz w:val="24"/>
          <w:szCs w:val="24"/>
        </w:rPr>
        <w:br w:type="page"/>
      </w:r>
    </w:p>
    <w:sectPr w:rsidR="00613FA0" w:rsidRPr="001A7C8E" w:rsidSect="001407C5">
      <w:headerReference w:type="default" r:id="rId12"/>
      <w:foot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D95" w:rsidRDefault="007A4D95">
      <w:r>
        <w:separator/>
      </w:r>
    </w:p>
  </w:endnote>
  <w:endnote w:type="continuationSeparator" w:id="0">
    <w:p w:rsidR="007A4D95" w:rsidRDefault="007A4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7B" w:rsidRDefault="005A117B">
    <w:pPr>
      <w:pStyle w:val="Rodap"/>
    </w:pPr>
    <w:r>
      <w:tab/>
      <w:t xml:space="preserve">- </w:t>
    </w:r>
    <w:fldSimple w:instr=" PAGE ">
      <w:r w:rsidR="00D2191F">
        <w:rPr>
          <w:noProof/>
        </w:rPr>
        <w:t>25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D95" w:rsidRDefault="007A4D95">
      <w:r>
        <w:separator/>
      </w:r>
    </w:p>
  </w:footnote>
  <w:footnote w:type="continuationSeparator" w:id="0">
    <w:p w:rsidR="007A4D95" w:rsidRDefault="007A4D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7B" w:rsidRDefault="005A117B" w:rsidP="001407C5">
    <w:pPr>
      <w:pStyle w:val="Cabealho"/>
      <w:pBdr>
        <w:bottom w:val="single" w:sz="6" w:space="6" w:color="auto"/>
      </w:pBdr>
      <w:jc w:val="right"/>
    </w:pPr>
    <w:r w:rsidRPr="001407C5">
      <w:rPr>
        <w:noProof/>
      </w:rPr>
      <w:drawing>
        <wp:inline distT="0" distB="0" distL="0" distR="0">
          <wp:extent cx="2352675" cy="428625"/>
          <wp:effectExtent l="19050" t="0" r="9525" b="0"/>
          <wp:docPr id="7" name="Imagem 1" descr="G:\bdc_desenvolvimento\bdc_5\imagen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G:\bdc_desenvolvimento\bdc_5\imagen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A117B" w:rsidRDefault="005A117B" w:rsidP="001407C5">
    <w:pPr>
      <w:pStyle w:val="Cabealho"/>
      <w:pBdr>
        <w:bottom w:val="single" w:sz="6" w:space="6" w:color="auto"/>
      </w:pBd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7B" w:rsidRPr="000125E8" w:rsidRDefault="005A117B" w:rsidP="000125E8">
    <w:pPr>
      <w:pStyle w:val="Cabealho"/>
      <w:jc w:val="right"/>
    </w:pPr>
    <w:r>
      <w:rPr>
        <w:noProof/>
      </w:rPr>
      <w:drawing>
        <wp:inline distT="0" distB="0" distL="0" distR="0">
          <wp:extent cx="2352675" cy="428625"/>
          <wp:effectExtent l="19050" t="0" r="9525" b="0"/>
          <wp:docPr id="17" name="Imagem 1" descr="G:\bdc_desenvolvimento\bdc_5\imagen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G:\bdc_desenvolvimento\bdc_5\imagen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0EB6"/>
    <w:multiLevelType w:val="multilevel"/>
    <w:tmpl w:val="F4ACEF1A"/>
    <w:lvl w:ilvl="0">
      <w:start w:val="1"/>
      <w:numFmt w:val="decimal"/>
      <w:lvlText w:val="NFG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NFG"/>
      <w:suff w:val="space"/>
      <w:lvlText w:val="NFG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NF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NFG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98299B"/>
    <w:multiLevelType w:val="hybridMultilevel"/>
    <w:tmpl w:val="AC18C4BC"/>
    <w:lvl w:ilvl="0" w:tplc="0416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120322D5"/>
    <w:multiLevelType w:val="hybridMultilevel"/>
    <w:tmpl w:val="FFD4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26B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13B66235"/>
    <w:multiLevelType w:val="hybridMultilevel"/>
    <w:tmpl w:val="91B8BEB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A1662DF"/>
    <w:multiLevelType w:val="hybridMultilevel"/>
    <w:tmpl w:val="402A16AE"/>
    <w:lvl w:ilvl="0" w:tplc="46B26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EE5F85"/>
    <w:multiLevelType w:val="hybridMultilevel"/>
    <w:tmpl w:val="129EB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E5A4E"/>
    <w:multiLevelType w:val="hybridMultilevel"/>
    <w:tmpl w:val="60D8B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46B3C"/>
    <w:multiLevelType w:val="hybridMultilevel"/>
    <w:tmpl w:val="CC2AF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4398A"/>
    <w:multiLevelType w:val="hybridMultilevel"/>
    <w:tmpl w:val="631470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FA20DD"/>
    <w:multiLevelType w:val="multilevel"/>
    <w:tmpl w:val="981606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UC"/>
      <w:suff w:val="space"/>
      <w:lvlText w:val="UC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RNF"/>
      <w:suff w:val="space"/>
      <w:lvlText w:val="NF%2.%3 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Ttulo4"/>
      <w:suff w:val="space"/>
      <w:lvlText w:val="NFG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91521F4"/>
    <w:multiLevelType w:val="hybridMultilevel"/>
    <w:tmpl w:val="A9C0B2D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3DE4026A"/>
    <w:multiLevelType w:val="hybridMultilevel"/>
    <w:tmpl w:val="B692AC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8356B"/>
    <w:multiLevelType w:val="multilevel"/>
    <w:tmpl w:val="69706F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RF"/>
      <w:suff w:val="space"/>
      <w:lvlText w:val="F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NF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NFG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FEB6DAC"/>
    <w:multiLevelType w:val="hybridMultilevel"/>
    <w:tmpl w:val="54C46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C32EE6"/>
    <w:multiLevelType w:val="hybridMultilevel"/>
    <w:tmpl w:val="D090D8DE"/>
    <w:lvl w:ilvl="0" w:tplc="0416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6">
    <w:nsid w:val="4A0F5EF9"/>
    <w:multiLevelType w:val="hybridMultilevel"/>
    <w:tmpl w:val="A426CC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8423EB"/>
    <w:multiLevelType w:val="hybridMultilevel"/>
    <w:tmpl w:val="3A1228D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554D3B30"/>
    <w:multiLevelType w:val="hybridMultilevel"/>
    <w:tmpl w:val="53D811EA"/>
    <w:lvl w:ilvl="0" w:tplc="BC00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14C4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832A44"/>
    <w:multiLevelType w:val="singleLevel"/>
    <w:tmpl w:val="5BE6247A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/>
        <w:b w:val="0"/>
        <w:i w:val="0"/>
        <w:sz w:val="18"/>
      </w:rPr>
    </w:lvl>
  </w:abstractNum>
  <w:abstractNum w:abstractNumId="20">
    <w:nsid w:val="68723103"/>
    <w:multiLevelType w:val="hybridMultilevel"/>
    <w:tmpl w:val="19DA25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344309"/>
    <w:multiLevelType w:val="hybridMultilevel"/>
    <w:tmpl w:val="C98E00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23F3C"/>
    <w:multiLevelType w:val="hybridMultilevel"/>
    <w:tmpl w:val="36386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0C0988"/>
    <w:multiLevelType w:val="hybridMultilevel"/>
    <w:tmpl w:val="C77448A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74692B4F"/>
    <w:multiLevelType w:val="hybridMultilevel"/>
    <w:tmpl w:val="769CB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A31CE"/>
    <w:multiLevelType w:val="hybridMultilevel"/>
    <w:tmpl w:val="D8B883F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83F5E81"/>
    <w:multiLevelType w:val="hybridMultilevel"/>
    <w:tmpl w:val="8EE45C9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15"/>
  </w:num>
  <w:num w:numId="5">
    <w:abstractNumId w:val="13"/>
  </w:num>
  <w:num w:numId="6">
    <w:abstractNumId w:val="25"/>
  </w:num>
  <w:num w:numId="7">
    <w:abstractNumId w:val="1"/>
  </w:num>
  <w:num w:numId="8">
    <w:abstractNumId w:val="0"/>
  </w:num>
  <w:num w:numId="9">
    <w:abstractNumId w:val="14"/>
  </w:num>
  <w:num w:numId="10">
    <w:abstractNumId w:val="16"/>
  </w:num>
  <w:num w:numId="11">
    <w:abstractNumId w:val="20"/>
  </w:num>
  <w:num w:numId="12">
    <w:abstractNumId w:val="9"/>
  </w:num>
  <w:num w:numId="13">
    <w:abstractNumId w:val="19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6"/>
  </w:num>
  <w:num w:numId="18">
    <w:abstractNumId w:val="21"/>
  </w:num>
  <w:num w:numId="19">
    <w:abstractNumId w:val="2"/>
  </w:num>
  <w:num w:numId="20">
    <w:abstractNumId w:val="24"/>
  </w:num>
  <w:num w:numId="21">
    <w:abstractNumId w:val="17"/>
  </w:num>
  <w:num w:numId="22">
    <w:abstractNumId w:val="23"/>
  </w:num>
  <w:num w:numId="23">
    <w:abstractNumId w:val="11"/>
  </w:num>
  <w:num w:numId="24">
    <w:abstractNumId w:val="4"/>
  </w:num>
  <w:num w:numId="25">
    <w:abstractNumId w:val="8"/>
  </w:num>
  <w:num w:numId="26">
    <w:abstractNumId w:val="6"/>
  </w:num>
  <w:num w:numId="27">
    <w:abstractNumId w:val="7"/>
  </w:num>
  <w:num w:numId="28">
    <w:abstractNumId w:val="22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80"/>
  <w:displayHorizontalDrawingGridEvery w:val="2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5F4E2E"/>
    <w:rsid w:val="000125E8"/>
    <w:rsid w:val="00040D87"/>
    <w:rsid w:val="00050F79"/>
    <w:rsid w:val="00057E1F"/>
    <w:rsid w:val="000761C7"/>
    <w:rsid w:val="000E04E2"/>
    <w:rsid w:val="001407C5"/>
    <w:rsid w:val="00172E33"/>
    <w:rsid w:val="00173DC4"/>
    <w:rsid w:val="001A7C8E"/>
    <w:rsid w:val="001C5F66"/>
    <w:rsid w:val="001E2CD0"/>
    <w:rsid w:val="00205E5F"/>
    <w:rsid w:val="00211D90"/>
    <w:rsid w:val="00214B73"/>
    <w:rsid w:val="002927B7"/>
    <w:rsid w:val="00297901"/>
    <w:rsid w:val="003319E8"/>
    <w:rsid w:val="003348CE"/>
    <w:rsid w:val="0033744E"/>
    <w:rsid w:val="003448FB"/>
    <w:rsid w:val="003474FA"/>
    <w:rsid w:val="00360E97"/>
    <w:rsid w:val="00364168"/>
    <w:rsid w:val="00367A37"/>
    <w:rsid w:val="003B77A6"/>
    <w:rsid w:val="003E0986"/>
    <w:rsid w:val="004019B4"/>
    <w:rsid w:val="004164F4"/>
    <w:rsid w:val="00420B42"/>
    <w:rsid w:val="004229CB"/>
    <w:rsid w:val="00444EEA"/>
    <w:rsid w:val="00463F58"/>
    <w:rsid w:val="00464CF5"/>
    <w:rsid w:val="004730D6"/>
    <w:rsid w:val="004773F1"/>
    <w:rsid w:val="00496C0B"/>
    <w:rsid w:val="004B5319"/>
    <w:rsid w:val="004B5476"/>
    <w:rsid w:val="004B71EC"/>
    <w:rsid w:val="00532310"/>
    <w:rsid w:val="005634E2"/>
    <w:rsid w:val="00596549"/>
    <w:rsid w:val="005A117B"/>
    <w:rsid w:val="005B0BB9"/>
    <w:rsid w:val="005D16DC"/>
    <w:rsid w:val="005F4E2E"/>
    <w:rsid w:val="0061289C"/>
    <w:rsid w:val="00613FA0"/>
    <w:rsid w:val="006160CD"/>
    <w:rsid w:val="00660BDC"/>
    <w:rsid w:val="00676C41"/>
    <w:rsid w:val="00680612"/>
    <w:rsid w:val="006843CB"/>
    <w:rsid w:val="00684832"/>
    <w:rsid w:val="00690350"/>
    <w:rsid w:val="006A475E"/>
    <w:rsid w:val="006C0CA0"/>
    <w:rsid w:val="006D3993"/>
    <w:rsid w:val="006E4307"/>
    <w:rsid w:val="007023E7"/>
    <w:rsid w:val="0070284B"/>
    <w:rsid w:val="00712EAB"/>
    <w:rsid w:val="00725FD2"/>
    <w:rsid w:val="0076258D"/>
    <w:rsid w:val="007652B6"/>
    <w:rsid w:val="00795FC3"/>
    <w:rsid w:val="007A4D95"/>
    <w:rsid w:val="007B03A1"/>
    <w:rsid w:val="007B6E9E"/>
    <w:rsid w:val="007F1343"/>
    <w:rsid w:val="007F2D3B"/>
    <w:rsid w:val="00810282"/>
    <w:rsid w:val="00817CCC"/>
    <w:rsid w:val="00891B5E"/>
    <w:rsid w:val="008A2839"/>
    <w:rsid w:val="008D0AED"/>
    <w:rsid w:val="008D4FE9"/>
    <w:rsid w:val="008E1A53"/>
    <w:rsid w:val="009621CA"/>
    <w:rsid w:val="00991824"/>
    <w:rsid w:val="00995EBF"/>
    <w:rsid w:val="009D5F7E"/>
    <w:rsid w:val="009E2632"/>
    <w:rsid w:val="00A0192D"/>
    <w:rsid w:val="00A0732C"/>
    <w:rsid w:val="00A56923"/>
    <w:rsid w:val="00A91607"/>
    <w:rsid w:val="00A96819"/>
    <w:rsid w:val="00AA5E53"/>
    <w:rsid w:val="00AB515B"/>
    <w:rsid w:val="00AE68F2"/>
    <w:rsid w:val="00AF1518"/>
    <w:rsid w:val="00B12989"/>
    <w:rsid w:val="00B634AA"/>
    <w:rsid w:val="00B82F0D"/>
    <w:rsid w:val="00BA0B83"/>
    <w:rsid w:val="00BA2D86"/>
    <w:rsid w:val="00BB2DE3"/>
    <w:rsid w:val="00BE24DF"/>
    <w:rsid w:val="00C161DA"/>
    <w:rsid w:val="00C17D38"/>
    <w:rsid w:val="00C427AA"/>
    <w:rsid w:val="00C60DED"/>
    <w:rsid w:val="00C70E28"/>
    <w:rsid w:val="00C801A8"/>
    <w:rsid w:val="00CD0BDA"/>
    <w:rsid w:val="00CD4411"/>
    <w:rsid w:val="00CF122F"/>
    <w:rsid w:val="00CF2C8D"/>
    <w:rsid w:val="00D02478"/>
    <w:rsid w:val="00D10489"/>
    <w:rsid w:val="00D12E9C"/>
    <w:rsid w:val="00D2191F"/>
    <w:rsid w:val="00D34F50"/>
    <w:rsid w:val="00D36701"/>
    <w:rsid w:val="00D54425"/>
    <w:rsid w:val="00D614F2"/>
    <w:rsid w:val="00D62657"/>
    <w:rsid w:val="00D65298"/>
    <w:rsid w:val="00D745EB"/>
    <w:rsid w:val="00D91989"/>
    <w:rsid w:val="00DC0F0B"/>
    <w:rsid w:val="00E46AD1"/>
    <w:rsid w:val="00E51DB6"/>
    <w:rsid w:val="00E60613"/>
    <w:rsid w:val="00E625B6"/>
    <w:rsid w:val="00E637C2"/>
    <w:rsid w:val="00E80F13"/>
    <w:rsid w:val="00EC3254"/>
    <w:rsid w:val="00EC3699"/>
    <w:rsid w:val="00EC6787"/>
    <w:rsid w:val="00ED6AF8"/>
    <w:rsid w:val="00EE5450"/>
    <w:rsid w:val="00EF54BB"/>
    <w:rsid w:val="00F121F0"/>
    <w:rsid w:val="00F27FF4"/>
    <w:rsid w:val="00F521C9"/>
    <w:rsid w:val="00F6621E"/>
    <w:rsid w:val="00F66BC0"/>
    <w:rsid w:val="00F820C4"/>
    <w:rsid w:val="00FA00EA"/>
    <w:rsid w:val="00FA5B59"/>
    <w:rsid w:val="00FD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C7"/>
    <w:pPr>
      <w:suppressAutoHyphens/>
      <w:overflowPunct w:val="0"/>
      <w:autoSpaceDE w:val="0"/>
      <w:autoSpaceDN w:val="0"/>
      <w:adjustRightInd w:val="0"/>
      <w:textAlignment w:val="baseline"/>
    </w:pPr>
    <w:rPr>
      <w:sz w:val="16"/>
    </w:rPr>
  </w:style>
  <w:style w:type="paragraph" w:styleId="Ttulo1">
    <w:name w:val="heading 1"/>
    <w:basedOn w:val="Normal"/>
    <w:next w:val="Normal"/>
    <w:link w:val="Ttulo1Char"/>
    <w:qFormat/>
    <w:rsid w:val="000761C7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761C7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qFormat/>
    <w:rsid w:val="000761C7"/>
    <w:pPr>
      <w:keepNext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0761C7"/>
    <w:pPr>
      <w:keepNext/>
      <w:numPr>
        <w:ilvl w:val="3"/>
        <w:numId w:val="3"/>
      </w:numPr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0761C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761C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761C7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0761C7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761C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0761C7"/>
  </w:style>
  <w:style w:type="paragraph" w:styleId="Sumrio2">
    <w:name w:val="toc 2"/>
    <w:basedOn w:val="Normal"/>
    <w:next w:val="Normal"/>
    <w:autoRedefine/>
    <w:semiHidden/>
    <w:rsid w:val="000761C7"/>
    <w:pPr>
      <w:ind w:left="160"/>
    </w:pPr>
  </w:style>
  <w:style w:type="paragraph" w:styleId="Sumrio3">
    <w:name w:val="toc 3"/>
    <w:basedOn w:val="Normal"/>
    <w:next w:val="Normal"/>
    <w:autoRedefine/>
    <w:semiHidden/>
    <w:rsid w:val="000761C7"/>
    <w:pPr>
      <w:ind w:left="320"/>
    </w:pPr>
  </w:style>
  <w:style w:type="paragraph" w:styleId="Sumrio4">
    <w:name w:val="toc 4"/>
    <w:basedOn w:val="Normal"/>
    <w:next w:val="Normal"/>
    <w:autoRedefine/>
    <w:semiHidden/>
    <w:rsid w:val="000761C7"/>
    <w:pPr>
      <w:ind w:left="480"/>
    </w:pPr>
  </w:style>
  <w:style w:type="paragraph" w:styleId="Sumrio5">
    <w:name w:val="toc 5"/>
    <w:basedOn w:val="Normal"/>
    <w:next w:val="Normal"/>
    <w:autoRedefine/>
    <w:semiHidden/>
    <w:rsid w:val="000761C7"/>
    <w:pPr>
      <w:ind w:left="640"/>
    </w:pPr>
  </w:style>
  <w:style w:type="paragraph" w:styleId="Sumrio6">
    <w:name w:val="toc 6"/>
    <w:basedOn w:val="Normal"/>
    <w:next w:val="Normal"/>
    <w:autoRedefine/>
    <w:semiHidden/>
    <w:rsid w:val="000761C7"/>
    <w:pPr>
      <w:ind w:left="800"/>
    </w:pPr>
  </w:style>
  <w:style w:type="paragraph" w:styleId="Sumrio7">
    <w:name w:val="toc 7"/>
    <w:basedOn w:val="Normal"/>
    <w:next w:val="Normal"/>
    <w:autoRedefine/>
    <w:semiHidden/>
    <w:rsid w:val="000761C7"/>
    <w:pPr>
      <w:ind w:left="960"/>
    </w:pPr>
  </w:style>
  <w:style w:type="paragraph" w:styleId="Sumrio8">
    <w:name w:val="toc 8"/>
    <w:basedOn w:val="Normal"/>
    <w:next w:val="Normal"/>
    <w:autoRedefine/>
    <w:semiHidden/>
    <w:rsid w:val="000761C7"/>
    <w:pPr>
      <w:ind w:left="1120"/>
    </w:pPr>
  </w:style>
  <w:style w:type="paragraph" w:styleId="Sumrio9">
    <w:name w:val="toc 9"/>
    <w:basedOn w:val="Normal"/>
    <w:next w:val="Normal"/>
    <w:autoRedefine/>
    <w:semiHidden/>
    <w:rsid w:val="000761C7"/>
    <w:pPr>
      <w:ind w:left="1280"/>
    </w:pPr>
  </w:style>
  <w:style w:type="character" w:styleId="Hyperlink">
    <w:name w:val="Hyperlink"/>
    <w:basedOn w:val="Fontepargpadro"/>
    <w:semiHidden/>
    <w:rsid w:val="000761C7"/>
    <w:rPr>
      <w:color w:val="0000FF"/>
      <w:u w:val="single"/>
    </w:rPr>
  </w:style>
  <w:style w:type="paragraph" w:customStyle="1" w:styleId="Ttulo2UC">
    <w:name w:val="Título 2UC"/>
    <w:basedOn w:val="Ttulo2"/>
    <w:rsid w:val="000761C7"/>
    <w:pPr>
      <w:numPr>
        <w:ilvl w:val="1"/>
        <w:numId w:val="3"/>
      </w:numPr>
    </w:pPr>
  </w:style>
  <w:style w:type="paragraph" w:customStyle="1" w:styleId="Ttulo2RF">
    <w:name w:val="Título 2RF"/>
    <w:basedOn w:val="Ttulo2"/>
    <w:rsid w:val="000761C7"/>
    <w:pPr>
      <w:numPr>
        <w:ilvl w:val="1"/>
        <w:numId w:val="5"/>
      </w:numPr>
    </w:pPr>
  </w:style>
  <w:style w:type="paragraph" w:customStyle="1" w:styleId="Ttulo2NFG">
    <w:name w:val="Título 2NFG"/>
    <w:basedOn w:val="Ttulo2"/>
    <w:rsid w:val="000761C7"/>
    <w:pPr>
      <w:numPr>
        <w:ilvl w:val="1"/>
        <w:numId w:val="8"/>
      </w:numPr>
    </w:pPr>
  </w:style>
  <w:style w:type="paragraph" w:styleId="Corpodetexto">
    <w:name w:val="Body Text"/>
    <w:basedOn w:val="Normal"/>
    <w:semiHidden/>
    <w:rsid w:val="000761C7"/>
    <w:pPr>
      <w:suppressAutoHyphens w:val="0"/>
      <w:overflowPunct/>
      <w:autoSpaceDE/>
      <w:autoSpaceDN/>
      <w:adjustRightInd/>
      <w:spacing w:after="240" w:line="240" w:lineRule="atLeast"/>
      <w:ind w:left="1080"/>
      <w:jc w:val="both"/>
      <w:textAlignment w:val="auto"/>
    </w:pPr>
    <w:rPr>
      <w:rFonts w:ascii="Arial" w:hAnsi="Arial"/>
      <w:spacing w:val="-5"/>
      <w:sz w:val="20"/>
    </w:rPr>
  </w:style>
  <w:style w:type="paragraph" w:customStyle="1" w:styleId="Capadottulo">
    <w:name w:val="Capa do título"/>
    <w:basedOn w:val="Normal"/>
    <w:next w:val="Capadosubttulo"/>
    <w:rsid w:val="000761C7"/>
    <w:pPr>
      <w:keepNext/>
      <w:keepLines/>
      <w:pBdr>
        <w:top w:val="single" w:sz="48" w:space="31" w:color="auto"/>
      </w:pBdr>
      <w:tabs>
        <w:tab w:val="left" w:pos="0"/>
      </w:tabs>
      <w:suppressAutoHyphens w:val="0"/>
      <w:overflowPunct/>
      <w:autoSpaceDE/>
      <w:autoSpaceDN/>
      <w:adjustRightInd/>
      <w:spacing w:before="24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</w:rPr>
  </w:style>
  <w:style w:type="paragraph" w:customStyle="1" w:styleId="Capadosubttulo">
    <w:name w:val="Capa do subtítulo"/>
    <w:basedOn w:val="Capadottulo"/>
    <w:next w:val="Corpodetexto"/>
    <w:rsid w:val="000761C7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styleId="Cabealho">
    <w:name w:val="header"/>
    <w:basedOn w:val="Normal"/>
    <w:link w:val="CabealhoChar"/>
    <w:semiHidden/>
    <w:rsid w:val="000761C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0761C7"/>
    <w:pPr>
      <w:tabs>
        <w:tab w:val="center" w:pos="4320"/>
        <w:tab w:val="right" w:pos="8640"/>
      </w:tabs>
    </w:pPr>
  </w:style>
  <w:style w:type="character" w:styleId="Nmerodelinha">
    <w:name w:val="line number"/>
    <w:basedOn w:val="Fontepargpadro"/>
    <w:semiHidden/>
    <w:rsid w:val="000761C7"/>
  </w:style>
  <w:style w:type="paragraph" w:customStyle="1" w:styleId="Ttulo3RNF">
    <w:name w:val="Título 3RNF"/>
    <w:basedOn w:val="Ttulo3"/>
    <w:rsid w:val="000761C7"/>
    <w:pPr>
      <w:numPr>
        <w:ilvl w:val="2"/>
        <w:numId w:val="3"/>
      </w:numPr>
    </w:pPr>
    <w:rPr>
      <w:color w:val="0000FF"/>
    </w:rPr>
  </w:style>
  <w:style w:type="paragraph" w:styleId="PargrafodaLista">
    <w:name w:val="List Paragraph"/>
    <w:basedOn w:val="Normal"/>
    <w:uiPriority w:val="34"/>
    <w:qFormat/>
    <w:rsid w:val="00613FA0"/>
    <w:pPr>
      <w:suppressAutoHyphens w:val="0"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CommentSubject1">
    <w:name w:val="Comment Subject1"/>
    <w:basedOn w:val="Normal"/>
    <w:next w:val="Normal"/>
    <w:rsid w:val="00596549"/>
    <w:pPr>
      <w:overflowPunct/>
      <w:autoSpaceDE/>
      <w:autoSpaceDN/>
      <w:adjustRightInd/>
      <w:jc w:val="both"/>
      <w:textAlignment w:val="auto"/>
    </w:pPr>
    <w:rPr>
      <w:rFonts w:ascii="Arial" w:hAnsi="Arial"/>
      <w:b/>
      <w:bCs/>
      <w:sz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819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81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634E2"/>
    <w:rPr>
      <w:rFonts w:ascii="Arial" w:hAnsi="Arial" w:cs="Arial"/>
      <w:b/>
      <w:bCs/>
      <w:kern w:val="32"/>
      <w:sz w:val="24"/>
      <w:szCs w:val="32"/>
    </w:rPr>
  </w:style>
  <w:style w:type="character" w:customStyle="1" w:styleId="CabealhoChar">
    <w:name w:val="Cabeçalho Char"/>
    <w:basedOn w:val="Fontepargpadro"/>
    <w:link w:val="Cabealho"/>
    <w:semiHidden/>
    <w:rsid w:val="005634E2"/>
    <w:rPr>
      <w:sz w:val="16"/>
    </w:rPr>
  </w:style>
  <w:style w:type="paragraph" w:customStyle="1" w:styleId="normal0">
    <w:name w:val="normal"/>
    <w:rsid w:val="000125E8"/>
    <w:pPr>
      <w:tabs>
        <w:tab w:val="center" w:pos="4320"/>
        <w:tab w:val="right" w:pos="8640"/>
      </w:tabs>
      <w:jc w:val="right"/>
    </w:pPr>
    <w:rPr>
      <w:color w:val="000000"/>
      <w:sz w:val="16"/>
    </w:rPr>
  </w:style>
  <w:style w:type="table" w:styleId="Tabelacomgrade">
    <w:name w:val="Table Grid"/>
    <w:basedOn w:val="Tabelanormal"/>
    <w:uiPriority w:val="59"/>
    <w:rsid w:val="00496C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4307"/>
    <w:pPr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9253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14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86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183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73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9243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45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727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864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323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43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s\IFC\2013\semestre_I\CursoDesenvolvimentoOO\Material\pops\Ante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118F9-D9D7-426F-BF4B-A6E61537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</Template>
  <TotalTime>13</TotalTime>
  <Pages>30</Pages>
  <Words>3716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Fase de Concepção (Anteprojeto)</vt:lpstr>
    </vt:vector>
  </TitlesOfParts>
  <Company/>
  <LinksUpToDate>false</LinksUpToDate>
  <CharactersWithSpaces>23736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Fase de Concepção (Anteprojeto)</dc:title>
  <dc:creator>catia</dc:creator>
  <cp:lastModifiedBy>junior</cp:lastModifiedBy>
  <cp:revision>3</cp:revision>
  <cp:lastPrinted>2014-11-08T12:14:00Z</cp:lastPrinted>
  <dcterms:created xsi:type="dcterms:W3CDTF">2014-11-05T10:41:00Z</dcterms:created>
  <dcterms:modified xsi:type="dcterms:W3CDTF">2014-11-08T13:24:00Z</dcterms:modified>
</cp:coreProperties>
</file>